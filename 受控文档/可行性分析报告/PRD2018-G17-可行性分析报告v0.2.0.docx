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374DA1" w:rsidRDefault="00F162E9">
      <w:pPr>
        <w:pStyle w:val="a5"/>
        <w:spacing w:afterLines="1150" w:after="3588"/>
        <w:rPr>
          <w:rFonts w:ascii="宋体" w:hAnsi="宋体"/>
        </w:rPr>
      </w:pPr>
      <w:r>
        <w:rPr>
          <w:rFonts w:ascii="宋体" w:hAnsi="宋体" w:hint="eastAsia"/>
        </w:rPr>
        <w:t>需求工程项目计划</w:t>
      </w:r>
    </w:p>
    <w:p w:rsidR="00374DA1" w:rsidRDefault="00374DA1">
      <w:pPr>
        <w:pStyle w:val="a5"/>
        <w:spacing w:afterLines="1150" w:after="3588"/>
        <w:rPr>
          <w:sz w:val="28"/>
          <w:szCs w:val="28"/>
        </w:rPr>
      </w:pPr>
    </w:p>
    <w:p w:rsidR="00374DA1" w:rsidRDefault="00F162E9">
      <w:pPr>
        <w:pStyle w:val="a5"/>
        <w:spacing w:afterLines="1150" w:after="3588"/>
        <w:rPr>
          <w:sz w:val="28"/>
          <w:szCs w:val="28"/>
        </w:rPr>
      </w:pPr>
      <w:r>
        <w:rPr>
          <w:noProof/>
        </w:rP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sz w:val="28"/>
          <w:szCs w:val="28"/>
        </w:rPr>
        <w:t>组长：童欣</w:t>
      </w:r>
    </w:p>
    <w:p w:rsidR="00374DA1" w:rsidRDefault="00F162E9">
      <w:pPr>
        <w:pStyle w:val="a5"/>
        <w:spacing w:afterLines="1150" w:after="3588"/>
        <w:rPr>
          <w:sz w:val="28"/>
          <w:szCs w:val="28"/>
        </w:rPr>
      </w:pPr>
      <w:r>
        <w:rPr>
          <w:rFonts w:hint="eastAsia"/>
          <w:sz w:val="28"/>
          <w:szCs w:val="28"/>
        </w:rPr>
        <w:t>组员：吴自强、陈雅菁、陈婧唯、</w:t>
      </w:r>
    </w:p>
    <w:p w:rsidR="001643F4" w:rsidRDefault="00F162E9" w:rsidP="001643F4">
      <w:pPr>
        <w:pStyle w:val="a5"/>
        <w:spacing w:afterLines="100" w:after="312"/>
        <w:rPr>
          <w:sz w:val="28"/>
          <w:szCs w:val="28"/>
        </w:rPr>
      </w:pPr>
      <w:r>
        <w:rPr>
          <w:rFonts w:hint="eastAsia"/>
          <w:sz w:val="28"/>
          <w:szCs w:val="28"/>
        </w:rPr>
        <w:t>刘震、张天颖</w:t>
      </w:r>
    </w:p>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Default="001643F4" w:rsidP="001643F4"/>
    <w:p w:rsidR="001643F4" w:rsidRPr="001643F4" w:rsidRDefault="001643F4" w:rsidP="001643F4">
      <w:pPr>
        <w:rPr>
          <w:rFonts w:hint="eastAsia"/>
        </w:rPr>
      </w:pPr>
    </w:p>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1643F4" w:rsidTr="00337E22">
        <w:tc>
          <w:tcPr>
            <w:tcW w:w="2547" w:type="dxa"/>
            <w:vMerge w:val="restart"/>
            <w:shd w:val="clear" w:color="auto" w:fill="auto"/>
          </w:tcPr>
          <w:p w:rsidR="001643F4" w:rsidRDefault="001643F4" w:rsidP="00337E22">
            <w:pPr>
              <w:rPr>
                <w:kern w:val="0"/>
              </w:rPr>
            </w:pPr>
            <w:r>
              <w:rPr>
                <w:rFonts w:hint="eastAsia"/>
                <w:kern w:val="0"/>
              </w:rPr>
              <w:t>文件状态：</w:t>
            </w:r>
          </w:p>
          <w:p w:rsidR="001643F4" w:rsidRDefault="001643F4" w:rsidP="00337E22">
            <w:pPr>
              <w:rPr>
                <w:kern w:val="0"/>
              </w:rPr>
            </w:pPr>
            <w:r>
              <w:rPr>
                <w:rFonts w:hint="eastAsia"/>
                <w:kern w:val="0"/>
              </w:rPr>
              <w:t xml:space="preserve">　</w:t>
            </w:r>
            <w:r>
              <w:rPr>
                <w:rFonts w:hint="eastAsia"/>
                <w:kern w:val="0"/>
              </w:rPr>
              <w:t>[  ]</w:t>
            </w:r>
            <w:r>
              <w:rPr>
                <w:rFonts w:hint="eastAsia"/>
                <w:kern w:val="0"/>
              </w:rPr>
              <w:t>草稿</w:t>
            </w:r>
          </w:p>
          <w:p w:rsidR="001643F4" w:rsidRDefault="001643F4" w:rsidP="00337E22">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1643F4" w:rsidRDefault="001643F4" w:rsidP="00337E22">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1643F4" w:rsidRDefault="001643F4" w:rsidP="00337E22">
            <w:pPr>
              <w:rPr>
                <w:kern w:val="0"/>
              </w:rPr>
            </w:pPr>
            <w:r>
              <w:rPr>
                <w:rFonts w:hint="eastAsia"/>
                <w:kern w:val="0"/>
              </w:rPr>
              <w:t>文件标识：</w:t>
            </w:r>
          </w:p>
        </w:tc>
        <w:tc>
          <w:tcPr>
            <w:tcW w:w="4873" w:type="dxa"/>
          </w:tcPr>
          <w:p w:rsidR="001643F4" w:rsidRDefault="001643F4" w:rsidP="00337E22">
            <w:pPr>
              <w:rPr>
                <w:kern w:val="0"/>
              </w:rPr>
            </w:pPr>
            <w:r>
              <w:rPr>
                <w:kern w:val="0"/>
              </w:rPr>
              <w:t>PRD-2018-G17-</w:t>
            </w:r>
            <w:r>
              <w:rPr>
                <w:rFonts w:hint="eastAsia"/>
                <w:kern w:val="0"/>
              </w:rPr>
              <w:t>REPP</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当前版本：</w:t>
            </w:r>
          </w:p>
        </w:tc>
        <w:tc>
          <w:tcPr>
            <w:tcW w:w="4873" w:type="dxa"/>
          </w:tcPr>
          <w:p w:rsidR="001643F4" w:rsidRDefault="001643F4" w:rsidP="00337E22">
            <w:pPr>
              <w:rPr>
                <w:kern w:val="0"/>
              </w:rPr>
            </w:pPr>
            <w:r>
              <w:rPr>
                <w:kern w:val="0"/>
              </w:rPr>
              <w:t>0.2</w:t>
            </w:r>
            <w:r>
              <w:rPr>
                <w:rFonts w:hint="eastAsia"/>
                <w:kern w:val="0"/>
              </w:rPr>
              <w:t>.0</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作者：</w:t>
            </w:r>
          </w:p>
        </w:tc>
        <w:tc>
          <w:tcPr>
            <w:tcW w:w="4873" w:type="dxa"/>
          </w:tcPr>
          <w:p w:rsidR="001643F4" w:rsidRDefault="001643F4" w:rsidP="00337E22">
            <w:pPr>
              <w:rPr>
                <w:kern w:val="0"/>
              </w:rPr>
            </w:pPr>
            <w:r>
              <w:rPr>
                <w:rFonts w:hint="eastAsia"/>
                <w:kern w:val="0"/>
              </w:rPr>
              <w:t>PRD-201</w:t>
            </w:r>
            <w:r>
              <w:rPr>
                <w:kern w:val="0"/>
              </w:rPr>
              <w:t>8</w:t>
            </w:r>
            <w:r>
              <w:rPr>
                <w:rFonts w:hint="eastAsia"/>
                <w:kern w:val="0"/>
              </w:rPr>
              <w:t>-G</w:t>
            </w:r>
            <w:r>
              <w:rPr>
                <w:kern w:val="0"/>
              </w:rPr>
              <w:t>17</w:t>
            </w:r>
          </w:p>
        </w:tc>
      </w:tr>
      <w:tr w:rsidR="001643F4" w:rsidTr="00337E22">
        <w:tc>
          <w:tcPr>
            <w:tcW w:w="2547" w:type="dxa"/>
            <w:vMerge/>
            <w:shd w:val="clear" w:color="auto" w:fill="auto"/>
          </w:tcPr>
          <w:p w:rsidR="001643F4" w:rsidRDefault="001643F4" w:rsidP="00337E22">
            <w:pPr>
              <w:rPr>
                <w:kern w:val="0"/>
              </w:rPr>
            </w:pPr>
          </w:p>
        </w:tc>
        <w:tc>
          <w:tcPr>
            <w:tcW w:w="1276" w:type="dxa"/>
            <w:shd w:val="clear" w:color="auto" w:fill="BDD6EE" w:themeFill="accent1" w:themeFillTint="66"/>
          </w:tcPr>
          <w:p w:rsidR="001643F4" w:rsidRDefault="001643F4" w:rsidP="00337E22">
            <w:pPr>
              <w:rPr>
                <w:kern w:val="0"/>
              </w:rPr>
            </w:pPr>
            <w:r>
              <w:rPr>
                <w:rFonts w:hint="eastAsia"/>
                <w:kern w:val="0"/>
              </w:rPr>
              <w:t>完成日期：</w:t>
            </w:r>
          </w:p>
        </w:tc>
        <w:tc>
          <w:tcPr>
            <w:tcW w:w="4873" w:type="dxa"/>
          </w:tcPr>
          <w:p w:rsidR="001643F4" w:rsidRDefault="001643F4" w:rsidP="00337E22">
            <w:pPr>
              <w:rPr>
                <w:kern w:val="0"/>
              </w:rPr>
            </w:pPr>
            <w:r>
              <w:rPr>
                <w:rFonts w:hint="eastAsia"/>
                <w:kern w:val="0"/>
              </w:rPr>
              <w:t>201</w:t>
            </w:r>
            <w:r>
              <w:rPr>
                <w:kern w:val="0"/>
              </w:rPr>
              <w:t>8</w:t>
            </w:r>
            <w:r>
              <w:rPr>
                <w:rFonts w:hint="eastAsia"/>
                <w:kern w:val="0"/>
              </w:rPr>
              <w:t>-</w:t>
            </w:r>
            <w:r>
              <w:rPr>
                <w:kern w:val="0"/>
              </w:rPr>
              <w:t>1</w:t>
            </w:r>
            <w:r>
              <w:rPr>
                <w:kern w:val="0"/>
              </w:rPr>
              <w:t>1</w:t>
            </w:r>
            <w:r>
              <w:rPr>
                <w:kern w:val="0"/>
              </w:rPr>
              <w:t>-</w:t>
            </w:r>
            <w:r>
              <w:rPr>
                <w:kern w:val="0"/>
              </w:rPr>
              <w:t>9</w:t>
            </w:r>
          </w:p>
        </w:tc>
      </w:tr>
    </w:tbl>
    <w:p w:rsidR="00374DA1" w:rsidRDefault="00374DA1">
      <w:pPr>
        <w:rPr>
          <w:rFonts w:hint="eastAsia"/>
        </w:rPr>
      </w:pPr>
    </w:p>
    <w:p w:rsidR="00374DA1" w:rsidRDefault="00F162E9">
      <w:pPr>
        <w:pStyle w:val="1"/>
        <w:jc w:val="center"/>
      </w:pPr>
      <w:r>
        <w:rPr>
          <w:rFonts w:hint="eastAsia"/>
        </w:rPr>
        <w:t>文档修订记录</w:t>
      </w:r>
    </w:p>
    <w:tbl>
      <w:tblPr>
        <w:tblStyle w:val="a7"/>
        <w:tblW w:w="9180" w:type="dxa"/>
        <w:tblLayout w:type="fixed"/>
        <w:tblLook w:val="04A0" w:firstRow="1" w:lastRow="0" w:firstColumn="1" w:lastColumn="0" w:noHBand="0" w:noVBand="1"/>
      </w:tblPr>
      <w:tblGrid>
        <w:gridCol w:w="675"/>
        <w:gridCol w:w="993"/>
        <w:gridCol w:w="1222"/>
        <w:gridCol w:w="2321"/>
        <w:gridCol w:w="709"/>
        <w:gridCol w:w="1134"/>
        <w:gridCol w:w="1276"/>
        <w:gridCol w:w="850"/>
      </w:tblGrid>
      <w:tr w:rsidR="00410CD8" w:rsidTr="00410CD8">
        <w:tc>
          <w:tcPr>
            <w:tcW w:w="675" w:type="dxa"/>
            <w:shd w:val="clear" w:color="auto" w:fill="BDD6EE" w:themeFill="accent1" w:themeFillTint="66"/>
          </w:tcPr>
          <w:p w:rsidR="00410CD8" w:rsidRDefault="00410CD8">
            <w:r>
              <w:rPr>
                <w:rFonts w:hint="eastAsia"/>
              </w:rPr>
              <w:t>版本</w:t>
            </w:r>
          </w:p>
        </w:tc>
        <w:tc>
          <w:tcPr>
            <w:tcW w:w="993" w:type="dxa"/>
            <w:shd w:val="clear" w:color="auto" w:fill="BDD6EE" w:themeFill="accent1" w:themeFillTint="66"/>
          </w:tcPr>
          <w:p w:rsidR="00410CD8" w:rsidRDefault="00410CD8">
            <w:r>
              <w:rPr>
                <w:rFonts w:hint="eastAsia"/>
              </w:rPr>
              <w:t>修订人</w:t>
            </w:r>
          </w:p>
        </w:tc>
        <w:tc>
          <w:tcPr>
            <w:tcW w:w="1222" w:type="dxa"/>
            <w:shd w:val="clear" w:color="auto" w:fill="BDD6EE" w:themeFill="accent1" w:themeFillTint="66"/>
          </w:tcPr>
          <w:p w:rsidR="00410CD8" w:rsidRDefault="00410CD8">
            <w:r>
              <w:rPr>
                <w:rFonts w:hint="eastAsia"/>
              </w:rPr>
              <w:t>参与者</w:t>
            </w:r>
          </w:p>
        </w:tc>
        <w:tc>
          <w:tcPr>
            <w:tcW w:w="2321" w:type="dxa"/>
            <w:shd w:val="clear" w:color="auto" w:fill="BDD6EE" w:themeFill="accent1" w:themeFillTint="66"/>
          </w:tcPr>
          <w:p w:rsidR="00410CD8" w:rsidRDefault="00410CD8">
            <w:r>
              <w:rPr>
                <w:rFonts w:hint="eastAsia"/>
              </w:rPr>
              <w:t>修订日期</w:t>
            </w:r>
          </w:p>
        </w:tc>
        <w:tc>
          <w:tcPr>
            <w:tcW w:w="709" w:type="dxa"/>
            <w:shd w:val="clear" w:color="auto" w:fill="BDD6EE" w:themeFill="accent1" w:themeFillTint="66"/>
          </w:tcPr>
          <w:p w:rsidR="00410CD8" w:rsidRDefault="00410CD8">
            <w:r>
              <w:rPr>
                <w:rFonts w:hint="eastAsia"/>
              </w:rPr>
              <w:t>修订状态</w:t>
            </w:r>
          </w:p>
        </w:tc>
        <w:tc>
          <w:tcPr>
            <w:tcW w:w="1134" w:type="dxa"/>
            <w:shd w:val="clear" w:color="auto" w:fill="BDD6EE" w:themeFill="accent1" w:themeFillTint="66"/>
          </w:tcPr>
          <w:p w:rsidR="00410CD8" w:rsidRDefault="00410CD8">
            <w:r>
              <w:rPr>
                <w:rFonts w:hint="eastAsia"/>
              </w:rPr>
              <w:t>修订说明</w:t>
            </w:r>
          </w:p>
        </w:tc>
        <w:tc>
          <w:tcPr>
            <w:tcW w:w="1276" w:type="dxa"/>
            <w:shd w:val="clear" w:color="auto" w:fill="BDD6EE" w:themeFill="accent1" w:themeFillTint="66"/>
          </w:tcPr>
          <w:p w:rsidR="00410CD8" w:rsidRDefault="00410CD8">
            <w:r>
              <w:rPr>
                <w:rFonts w:hint="eastAsia"/>
              </w:rPr>
              <w:t>审批日期</w:t>
            </w:r>
          </w:p>
        </w:tc>
        <w:tc>
          <w:tcPr>
            <w:tcW w:w="850" w:type="dxa"/>
            <w:shd w:val="clear" w:color="auto" w:fill="BDD6EE" w:themeFill="accent1" w:themeFillTint="66"/>
          </w:tcPr>
          <w:p w:rsidR="00410CD8" w:rsidRDefault="00410CD8">
            <w:r>
              <w:rPr>
                <w:rFonts w:hint="eastAsia"/>
              </w:rPr>
              <w:t>审核人</w:t>
            </w:r>
          </w:p>
        </w:tc>
      </w:tr>
      <w:tr w:rsidR="00410CD8" w:rsidTr="00410CD8">
        <w:tc>
          <w:tcPr>
            <w:tcW w:w="675" w:type="dxa"/>
          </w:tcPr>
          <w:p w:rsidR="00410CD8" w:rsidRDefault="00410CD8">
            <w:r>
              <w:rPr>
                <w:rFonts w:hint="eastAsia"/>
              </w:rPr>
              <w:t>0</w:t>
            </w:r>
            <w:r>
              <w:t>.1</w:t>
            </w:r>
          </w:p>
        </w:tc>
        <w:tc>
          <w:tcPr>
            <w:tcW w:w="993" w:type="dxa"/>
          </w:tcPr>
          <w:p w:rsidR="00410CD8" w:rsidRDefault="00410CD8">
            <w:r>
              <w:rPr>
                <w:rFonts w:hint="eastAsia"/>
              </w:rPr>
              <w:t>陈婧唯</w:t>
            </w:r>
          </w:p>
        </w:tc>
        <w:tc>
          <w:tcPr>
            <w:tcW w:w="1222" w:type="dxa"/>
          </w:tcPr>
          <w:p w:rsidR="00410CD8" w:rsidRDefault="00410CD8">
            <w:r>
              <w:rPr>
                <w:rFonts w:hint="eastAsia"/>
              </w:rPr>
              <w:t>童欣，陈婧唯，陈雅菁</w:t>
            </w:r>
          </w:p>
        </w:tc>
        <w:tc>
          <w:tcPr>
            <w:tcW w:w="2321" w:type="dxa"/>
          </w:tcPr>
          <w:p w:rsidR="00410CD8" w:rsidRDefault="00410CD8">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709" w:type="dxa"/>
          </w:tcPr>
          <w:p w:rsidR="00410CD8" w:rsidRDefault="00410CD8">
            <w:r>
              <w:rPr>
                <w:rFonts w:hint="eastAsia"/>
              </w:rPr>
              <w:t>S</w:t>
            </w:r>
          </w:p>
        </w:tc>
        <w:tc>
          <w:tcPr>
            <w:tcW w:w="1134" w:type="dxa"/>
          </w:tcPr>
          <w:p w:rsidR="00410CD8" w:rsidRDefault="00410CD8">
            <w:r>
              <w:rPr>
                <w:rFonts w:hint="eastAsia"/>
              </w:rPr>
              <w:t>初始版本</w:t>
            </w:r>
          </w:p>
        </w:tc>
        <w:tc>
          <w:tcPr>
            <w:tcW w:w="1276" w:type="dxa"/>
          </w:tcPr>
          <w:p w:rsidR="00410CD8" w:rsidRDefault="00410CD8">
            <w:r>
              <w:rPr>
                <w:rFonts w:hint="eastAsia"/>
              </w:rPr>
              <w:t>2</w:t>
            </w:r>
            <w:r>
              <w:t>018</w:t>
            </w:r>
            <w:r>
              <w:rPr>
                <w:rFonts w:hint="eastAsia"/>
              </w:rPr>
              <w:t>/10/13</w:t>
            </w:r>
          </w:p>
        </w:tc>
        <w:tc>
          <w:tcPr>
            <w:tcW w:w="850" w:type="dxa"/>
          </w:tcPr>
          <w:p w:rsidR="00410CD8" w:rsidRDefault="00410CD8">
            <w:r>
              <w:rPr>
                <w:rFonts w:hint="eastAsia"/>
              </w:rPr>
              <w:t>童欣</w:t>
            </w:r>
          </w:p>
        </w:tc>
      </w:tr>
      <w:tr w:rsidR="00410CD8" w:rsidTr="00410CD8">
        <w:tc>
          <w:tcPr>
            <w:tcW w:w="675" w:type="dxa"/>
          </w:tcPr>
          <w:p w:rsidR="00410CD8" w:rsidRDefault="00410CD8">
            <w:pPr>
              <w:rPr>
                <w:rFonts w:hint="eastAsia"/>
              </w:rPr>
            </w:pPr>
            <w:r>
              <w:rPr>
                <w:rFonts w:hint="eastAsia"/>
              </w:rPr>
              <w:t>0</w:t>
            </w:r>
            <w:r>
              <w:t>.2</w:t>
            </w:r>
          </w:p>
        </w:tc>
        <w:tc>
          <w:tcPr>
            <w:tcW w:w="993" w:type="dxa"/>
          </w:tcPr>
          <w:p w:rsidR="00410CD8" w:rsidRDefault="00410CD8">
            <w:pPr>
              <w:rPr>
                <w:rFonts w:hint="eastAsia"/>
              </w:rPr>
            </w:pPr>
            <w:r>
              <w:rPr>
                <w:rFonts w:hint="eastAsia"/>
              </w:rPr>
              <w:t>童欣</w:t>
            </w:r>
          </w:p>
        </w:tc>
        <w:tc>
          <w:tcPr>
            <w:tcW w:w="1222" w:type="dxa"/>
          </w:tcPr>
          <w:p w:rsidR="00410CD8" w:rsidRDefault="00410CD8">
            <w:pPr>
              <w:rPr>
                <w:rFonts w:hint="eastAsia"/>
              </w:rPr>
            </w:pPr>
          </w:p>
        </w:tc>
        <w:tc>
          <w:tcPr>
            <w:tcW w:w="2321" w:type="dxa"/>
          </w:tcPr>
          <w:p w:rsidR="00410CD8" w:rsidRDefault="00410CD8">
            <w:pPr>
              <w:rPr>
                <w:rFonts w:hint="eastAsia"/>
              </w:rPr>
            </w:pPr>
            <w:r>
              <w:rPr>
                <w:rFonts w:hint="eastAsia"/>
              </w:rPr>
              <w:t>2</w:t>
            </w:r>
            <w:r>
              <w:t>018/11/3-2018/11/9</w:t>
            </w:r>
          </w:p>
        </w:tc>
        <w:tc>
          <w:tcPr>
            <w:tcW w:w="709" w:type="dxa"/>
          </w:tcPr>
          <w:p w:rsidR="00410CD8" w:rsidRDefault="00410CD8">
            <w:pPr>
              <w:rPr>
                <w:rFonts w:hint="eastAsia"/>
              </w:rPr>
            </w:pPr>
            <w:r>
              <w:rPr>
                <w:rFonts w:hint="eastAsia"/>
              </w:rPr>
              <w:t>M</w:t>
            </w:r>
          </w:p>
        </w:tc>
        <w:tc>
          <w:tcPr>
            <w:tcW w:w="1134" w:type="dxa"/>
          </w:tcPr>
          <w:p w:rsidR="00410CD8" w:rsidRDefault="00410CD8">
            <w:pPr>
              <w:rPr>
                <w:rFonts w:hint="eastAsia"/>
              </w:rPr>
            </w:pPr>
            <w:r>
              <w:rPr>
                <w:rFonts w:hint="eastAsia"/>
              </w:rPr>
              <w:t>修改版本</w:t>
            </w:r>
          </w:p>
        </w:tc>
        <w:tc>
          <w:tcPr>
            <w:tcW w:w="1276" w:type="dxa"/>
          </w:tcPr>
          <w:p w:rsidR="00410CD8" w:rsidRDefault="00410CD8">
            <w:pPr>
              <w:rPr>
                <w:rFonts w:hint="eastAsia"/>
              </w:rPr>
            </w:pPr>
            <w:r>
              <w:rPr>
                <w:rFonts w:hint="eastAsia"/>
              </w:rPr>
              <w:t>2</w:t>
            </w:r>
            <w:r>
              <w:t>018</w:t>
            </w:r>
            <w:r>
              <w:rPr>
                <w:rFonts w:hint="eastAsia"/>
              </w:rPr>
              <w:t>/</w:t>
            </w:r>
            <w:r>
              <w:t>11/9</w:t>
            </w:r>
          </w:p>
        </w:tc>
        <w:tc>
          <w:tcPr>
            <w:tcW w:w="850" w:type="dxa"/>
          </w:tcPr>
          <w:p w:rsidR="00410CD8" w:rsidRDefault="00410CD8">
            <w:pPr>
              <w:rPr>
                <w:rFonts w:hint="eastAsia"/>
              </w:rPr>
            </w:pPr>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2"/>
          <w:pgSz w:w="11906" w:h="16838"/>
          <w:pgMar w:top="1440" w:right="1800" w:bottom="1440" w:left="1800" w:header="851" w:footer="992" w:gutter="0"/>
          <w:cols w:space="425"/>
          <w:docGrid w:type="lines" w:linePitch="312"/>
        </w:sectPr>
      </w:pPr>
    </w:p>
    <w:bookmarkStart w:id="0" w:name="_Toc21861_WPSOffice_Type3" w:displacedByCustomXml="next"/>
    <w:sdt>
      <w:sdtPr>
        <w:rPr>
          <w:rFonts w:ascii="宋体" w:eastAsia="宋体" w:hAnsi="宋体" w:cs="Times New Roman"/>
          <w:kern w:val="0"/>
          <w:sz w:val="20"/>
          <w:szCs w:val="20"/>
        </w:rPr>
        <w:id w:val="2080405861"/>
        <w:docPartObj>
          <w:docPartGallery w:val="Table of Contents"/>
          <w:docPartUnique/>
        </w:docPartObj>
      </w:sdtPr>
      <w:sdtEndPr/>
      <w:sdtContent>
        <w:p w:rsidR="00374DA1" w:rsidRDefault="00F162E9">
          <w:pPr>
            <w:jc w:val="center"/>
          </w:pPr>
          <w:r>
            <w:rPr>
              <w:rFonts w:ascii="宋体" w:eastAsia="宋体" w:hAnsi="宋体"/>
            </w:rPr>
            <w:t>目录</w:t>
          </w:r>
        </w:p>
        <w:p w:rsidR="00374DA1" w:rsidRDefault="001D3D4F">
          <w:pPr>
            <w:pStyle w:val="WPSOffice1"/>
            <w:tabs>
              <w:tab w:val="right" w:leader="dot" w:pos="8306"/>
            </w:tabs>
          </w:pPr>
          <w:hyperlink w:anchor="_Toc32767_WPSOffice_Level1" w:history="1">
            <w:sdt>
              <w:sdtPr>
                <w:rPr>
                  <w:rFonts w:asciiTheme="minorHAnsi" w:eastAsiaTheme="minorEastAsia" w:hAnsiTheme="minorHAnsi" w:cstheme="minorBidi"/>
                  <w:b/>
                  <w:kern w:val="44"/>
                  <w:sz w:val="44"/>
                  <w:szCs w:val="24"/>
                </w:rPr>
                <w:id w:val="147475527"/>
                <w:placeholder>
                  <w:docPart w:val="{f1814f74-1b0d-4da4-a21a-b2944a28e87d}"/>
                </w:placeholder>
              </w:sdtPr>
              <w:sdtEndPr/>
              <w:sdtContent>
                <w:r w:rsidR="00F162E9">
                  <w:rPr>
                    <w:rFonts w:asciiTheme="minorHAnsi" w:eastAsiaTheme="minorEastAsia" w:hAnsiTheme="minorHAnsi" w:cstheme="minorBidi" w:hint="eastAsia"/>
                  </w:rPr>
                  <w:t xml:space="preserve">1. </w:t>
                </w:r>
                <w:r w:rsidR="00F162E9">
                  <w:rPr>
                    <w:rFonts w:asciiTheme="minorHAnsi" w:eastAsiaTheme="minorEastAsia" w:hAnsiTheme="minorHAnsi" w:cstheme="minorBidi" w:hint="eastAsia"/>
                  </w:rPr>
                  <w:t>引言</w:t>
                </w:r>
              </w:sdtContent>
            </w:sdt>
            <w:r w:rsidR="00F162E9">
              <w:tab/>
            </w:r>
            <w:bookmarkStart w:id="1" w:name="_Toc32767_WPSOffice_Level1Page"/>
            <w:r w:rsidR="00F162E9">
              <w:t>3</w:t>
            </w:r>
            <w:bookmarkEnd w:id="1"/>
          </w:hyperlink>
        </w:p>
        <w:p w:rsidR="00374DA1" w:rsidRDefault="001D3D4F">
          <w:pPr>
            <w:pStyle w:val="WPSOffice2"/>
            <w:tabs>
              <w:tab w:val="right" w:leader="dot" w:pos="8306"/>
            </w:tabs>
            <w:ind w:left="420"/>
          </w:pPr>
          <w:hyperlink w:anchor="_Toc21861_WPSOffice_Level2" w:history="1">
            <w:sdt>
              <w:sdtPr>
                <w:rPr>
                  <w:rFonts w:asciiTheme="minorHAnsi" w:eastAsiaTheme="minorEastAsia" w:hAnsiTheme="minorHAnsi" w:cstheme="minorBidi"/>
                  <w:b/>
                  <w:kern w:val="44"/>
                  <w:sz w:val="44"/>
                  <w:szCs w:val="24"/>
                </w:rPr>
                <w:id w:val="1576623669"/>
                <w:placeholder>
                  <w:docPart w:val="{419e6620-6501-4915-865a-f184fb69d193}"/>
                </w:placeholder>
              </w:sdtPr>
              <w:sdtEndPr/>
              <w:sdtContent>
                <w:r w:rsidR="00F162E9">
                  <w:rPr>
                    <w:rFonts w:ascii="Arial" w:eastAsia="黑体" w:hAnsi="Arial" w:cstheme="minorBidi" w:hint="eastAsia"/>
                  </w:rPr>
                  <w:t>1.1</w:t>
                </w:r>
                <w:r w:rsidR="00F162E9">
                  <w:rPr>
                    <w:rFonts w:ascii="Arial" w:eastAsia="黑体" w:hAnsi="Arial" w:cstheme="minorBidi" w:hint="eastAsia"/>
                  </w:rPr>
                  <w:t>标识</w:t>
                </w:r>
              </w:sdtContent>
            </w:sdt>
            <w:r w:rsidR="00F162E9">
              <w:tab/>
            </w:r>
            <w:bookmarkStart w:id="2" w:name="_Toc21861_WPSOffice_Level2Page"/>
            <w:r w:rsidR="00F162E9">
              <w:t>3</w:t>
            </w:r>
            <w:bookmarkEnd w:id="2"/>
          </w:hyperlink>
        </w:p>
        <w:p w:rsidR="00374DA1" w:rsidRDefault="001D3D4F">
          <w:pPr>
            <w:pStyle w:val="WPSOffice2"/>
            <w:tabs>
              <w:tab w:val="right" w:leader="dot" w:pos="8306"/>
            </w:tabs>
            <w:ind w:left="420"/>
          </w:pPr>
          <w:hyperlink w:anchor="_Toc24546_WPSOffice_Level2" w:history="1">
            <w:sdt>
              <w:sdtPr>
                <w:rPr>
                  <w:rFonts w:asciiTheme="minorHAnsi" w:eastAsiaTheme="minorEastAsia" w:hAnsiTheme="minorHAnsi" w:cstheme="minorBidi"/>
                  <w:b/>
                  <w:kern w:val="44"/>
                  <w:sz w:val="44"/>
                  <w:szCs w:val="24"/>
                </w:rPr>
                <w:id w:val="1555438125"/>
                <w:placeholder>
                  <w:docPart w:val="{921f4304-a1e0-4764-8ef1-907bbf5d1919}"/>
                </w:placeholder>
              </w:sdtPr>
              <w:sdtEndPr/>
              <w:sdtContent>
                <w:r w:rsidR="00F162E9">
                  <w:rPr>
                    <w:rFonts w:ascii="Arial" w:eastAsia="黑体" w:hAnsi="Arial" w:cstheme="minorBidi" w:hint="eastAsia"/>
                  </w:rPr>
                  <w:t>1.2</w:t>
                </w:r>
                <w:r w:rsidR="00F162E9">
                  <w:rPr>
                    <w:rFonts w:ascii="Arial" w:eastAsia="黑体" w:hAnsi="Arial" w:cstheme="minorBidi" w:hint="eastAsia"/>
                  </w:rPr>
                  <w:t>背景</w:t>
                </w:r>
              </w:sdtContent>
            </w:sdt>
            <w:r w:rsidR="00F162E9">
              <w:tab/>
            </w:r>
            <w:bookmarkStart w:id="3" w:name="_Toc24546_WPSOffice_Level2Page"/>
            <w:r w:rsidR="00F162E9">
              <w:t>3</w:t>
            </w:r>
            <w:bookmarkEnd w:id="3"/>
          </w:hyperlink>
        </w:p>
        <w:p w:rsidR="00374DA1" w:rsidRDefault="001D3D4F">
          <w:pPr>
            <w:pStyle w:val="WPSOffice2"/>
            <w:tabs>
              <w:tab w:val="right" w:leader="dot" w:pos="8306"/>
            </w:tabs>
            <w:ind w:left="420"/>
          </w:pPr>
          <w:hyperlink w:anchor="_Toc27981_WPSOffice_Level2" w:history="1">
            <w:sdt>
              <w:sdtPr>
                <w:rPr>
                  <w:rFonts w:asciiTheme="minorHAnsi" w:eastAsiaTheme="minorEastAsia" w:hAnsiTheme="minorHAnsi" w:cstheme="minorBidi"/>
                  <w:b/>
                  <w:kern w:val="44"/>
                  <w:sz w:val="44"/>
                  <w:szCs w:val="24"/>
                </w:rPr>
                <w:id w:val="2098826320"/>
                <w:placeholder>
                  <w:docPart w:val="{4fcc5ae8-b334-4f1c-8df4-11a7b281188c}"/>
                </w:placeholder>
              </w:sdtPr>
              <w:sdtEndPr/>
              <w:sdtContent>
                <w:r w:rsidR="00F162E9">
                  <w:rPr>
                    <w:rFonts w:ascii="Arial" w:eastAsia="黑体" w:hAnsi="Arial" w:cstheme="minorBidi" w:hint="eastAsia"/>
                  </w:rPr>
                  <w:t>1.3</w:t>
                </w:r>
                <w:r w:rsidR="00F162E9">
                  <w:rPr>
                    <w:rFonts w:ascii="Arial" w:eastAsia="黑体" w:hAnsi="Arial" w:cstheme="minorBidi" w:hint="eastAsia"/>
                  </w:rPr>
                  <w:t>项目概述</w:t>
                </w:r>
              </w:sdtContent>
            </w:sdt>
            <w:r w:rsidR="00F162E9">
              <w:tab/>
            </w:r>
            <w:bookmarkStart w:id="4" w:name="_Toc27981_WPSOffice_Level2Page"/>
            <w:r w:rsidR="00F162E9">
              <w:t>4</w:t>
            </w:r>
            <w:bookmarkEnd w:id="4"/>
          </w:hyperlink>
        </w:p>
        <w:p w:rsidR="00374DA1" w:rsidRDefault="001D3D4F">
          <w:pPr>
            <w:pStyle w:val="WPSOffice2"/>
            <w:tabs>
              <w:tab w:val="right" w:leader="dot" w:pos="8306"/>
            </w:tabs>
            <w:ind w:left="420"/>
          </w:pPr>
          <w:hyperlink w:anchor="_Toc28698_WPSOffice_Level2" w:history="1">
            <w:sdt>
              <w:sdtPr>
                <w:rPr>
                  <w:rFonts w:asciiTheme="minorHAnsi" w:eastAsiaTheme="minorEastAsia" w:hAnsiTheme="minorHAnsi" w:cstheme="minorBidi"/>
                  <w:b/>
                  <w:kern w:val="44"/>
                  <w:sz w:val="44"/>
                  <w:szCs w:val="24"/>
                </w:rPr>
                <w:id w:val="788244134"/>
                <w:placeholder>
                  <w:docPart w:val="{2c99a3ee-1c33-4355-a340-1b0d64c32dc6}"/>
                </w:placeholder>
              </w:sdtPr>
              <w:sdtEndPr/>
              <w:sdtContent>
                <w:r w:rsidR="00F162E9">
                  <w:rPr>
                    <w:rFonts w:ascii="Arial" w:eastAsia="黑体" w:hAnsi="Arial" w:cstheme="minorBidi" w:hint="eastAsia"/>
                  </w:rPr>
                  <w:t>1.4</w:t>
                </w:r>
                <w:r w:rsidR="00F162E9">
                  <w:rPr>
                    <w:rFonts w:ascii="Arial" w:eastAsia="黑体" w:hAnsi="Arial" w:cstheme="minorBidi" w:hint="eastAsia"/>
                  </w:rPr>
                  <w:t>文档概述</w:t>
                </w:r>
              </w:sdtContent>
            </w:sdt>
            <w:r w:rsidR="00F162E9">
              <w:tab/>
            </w:r>
            <w:bookmarkStart w:id="5" w:name="_Toc28698_WPSOffice_Level2Page"/>
            <w:r w:rsidR="00F162E9">
              <w:t>4</w:t>
            </w:r>
            <w:bookmarkEnd w:id="5"/>
          </w:hyperlink>
        </w:p>
        <w:p w:rsidR="00374DA1" w:rsidRDefault="001D3D4F">
          <w:pPr>
            <w:pStyle w:val="WPSOffice1"/>
            <w:tabs>
              <w:tab w:val="right" w:leader="dot" w:pos="8306"/>
            </w:tabs>
          </w:pPr>
          <w:hyperlink w:anchor="_Toc21861_WPSOffice_Level1" w:history="1">
            <w:sdt>
              <w:sdtPr>
                <w:rPr>
                  <w:rFonts w:asciiTheme="minorHAnsi" w:eastAsiaTheme="minorEastAsia" w:hAnsiTheme="minorHAnsi" w:cstheme="minorBidi"/>
                  <w:b/>
                  <w:kern w:val="44"/>
                  <w:sz w:val="44"/>
                  <w:szCs w:val="24"/>
                </w:rPr>
                <w:id w:val="-1855653845"/>
                <w:placeholder>
                  <w:docPart w:val="{c882d26c-c585-40ff-ad64-8577ee6807b3}"/>
                </w:placeholder>
              </w:sdtPr>
              <w:sdtEndPr/>
              <w:sdtContent>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引用文件</w:t>
                </w:r>
              </w:sdtContent>
            </w:sdt>
            <w:r w:rsidR="00F162E9">
              <w:tab/>
            </w:r>
            <w:bookmarkStart w:id="6" w:name="_Toc21861_WPSOffice_Level1Page"/>
            <w:r w:rsidR="00F162E9">
              <w:t>4</w:t>
            </w:r>
            <w:bookmarkEnd w:id="6"/>
          </w:hyperlink>
        </w:p>
        <w:p w:rsidR="00374DA1" w:rsidRDefault="001D3D4F">
          <w:pPr>
            <w:pStyle w:val="WPSOffice1"/>
            <w:tabs>
              <w:tab w:val="right" w:leader="dot" w:pos="8306"/>
            </w:tabs>
          </w:pPr>
          <w:hyperlink w:anchor="_Toc24546_WPSOffice_Level1" w:history="1">
            <w:sdt>
              <w:sdtPr>
                <w:rPr>
                  <w:rFonts w:asciiTheme="minorHAnsi" w:eastAsiaTheme="minorEastAsia" w:hAnsiTheme="minorHAnsi" w:cstheme="minorBidi"/>
                  <w:b/>
                  <w:kern w:val="44"/>
                  <w:sz w:val="44"/>
                  <w:szCs w:val="24"/>
                </w:rPr>
                <w:id w:val="-80530758"/>
                <w:placeholder>
                  <w:docPart w:val="{a94ee740-50d3-47e5-9618-fbb2a2da3a3e}"/>
                </w:placeholder>
              </w:sdtPr>
              <w:sdtEndPr/>
              <w:sdtContent>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可行性分析的前提</w:t>
                </w:r>
              </w:sdtContent>
            </w:sdt>
            <w:r w:rsidR="00F162E9">
              <w:tab/>
            </w:r>
            <w:bookmarkStart w:id="7" w:name="_Toc24546_WPSOffice_Level1Page"/>
            <w:r w:rsidR="00F162E9">
              <w:t>5</w:t>
            </w:r>
            <w:bookmarkEnd w:id="7"/>
          </w:hyperlink>
        </w:p>
        <w:p w:rsidR="00374DA1" w:rsidRDefault="001D3D4F">
          <w:pPr>
            <w:pStyle w:val="WPSOffice1"/>
            <w:tabs>
              <w:tab w:val="right" w:leader="dot" w:pos="8306"/>
            </w:tabs>
          </w:pPr>
          <w:hyperlink w:anchor="_Toc27981_WPSOffice_Level1" w:history="1">
            <w:sdt>
              <w:sdtPr>
                <w:rPr>
                  <w:rFonts w:asciiTheme="minorHAnsi" w:eastAsiaTheme="minorEastAsia" w:hAnsiTheme="minorHAnsi" w:cstheme="minorBidi"/>
                  <w:b/>
                  <w:kern w:val="44"/>
                  <w:sz w:val="44"/>
                  <w:szCs w:val="24"/>
                </w:rPr>
                <w:id w:val="1629814642"/>
                <w:placeholder>
                  <w:docPart w:val="{a1eced53-8d01-4288-8244-d676907c712a}"/>
                </w:placeholder>
              </w:sdtPr>
              <w:sdtEndPr/>
              <w:sdtContent>
                <w:r w:rsidR="00F162E9">
                  <w:rPr>
                    <w:rFonts w:ascii="Arial" w:eastAsia="黑体" w:hAnsi="Arial" w:cstheme="minorBidi" w:hint="eastAsia"/>
                  </w:rPr>
                  <w:t>3.1</w:t>
                </w:r>
                <w:r w:rsidR="00F162E9">
                  <w:rPr>
                    <w:rFonts w:ascii="Arial" w:eastAsia="黑体" w:hAnsi="Arial" w:cstheme="minorBidi" w:hint="eastAsia"/>
                  </w:rPr>
                  <w:t>项目的要求</w:t>
                </w:r>
              </w:sdtContent>
            </w:sdt>
            <w:r w:rsidR="00F162E9">
              <w:tab/>
            </w:r>
            <w:bookmarkStart w:id="8" w:name="_Toc27981_WPSOffice_Level1Page"/>
            <w:r w:rsidR="00F162E9">
              <w:t>5</w:t>
            </w:r>
            <w:bookmarkEnd w:id="8"/>
          </w:hyperlink>
        </w:p>
        <w:p w:rsidR="00374DA1" w:rsidRDefault="001D3D4F">
          <w:pPr>
            <w:pStyle w:val="WPSOffice1"/>
            <w:tabs>
              <w:tab w:val="right" w:leader="dot" w:pos="8306"/>
            </w:tabs>
          </w:pPr>
          <w:hyperlink w:anchor="_Toc28698_WPSOffice_Level1" w:history="1">
            <w:sdt>
              <w:sdtPr>
                <w:rPr>
                  <w:rFonts w:asciiTheme="minorHAnsi" w:eastAsiaTheme="minorEastAsia" w:hAnsiTheme="minorHAnsi" w:cstheme="minorBidi"/>
                  <w:b/>
                  <w:kern w:val="44"/>
                  <w:sz w:val="44"/>
                  <w:szCs w:val="24"/>
                </w:rPr>
                <w:id w:val="756477074"/>
                <w:placeholder>
                  <w:docPart w:val="{2030cdc7-5482-4f35-864d-6083e5262bc1}"/>
                </w:placeholder>
              </w:sdtPr>
              <w:sdtEndPr/>
              <w:sdtContent>
                <w:r w:rsidR="00F162E9">
                  <w:rPr>
                    <w:rFonts w:ascii="Arial" w:eastAsia="黑体" w:hAnsi="Arial" w:cstheme="minorBidi" w:hint="eastAsia"/>
                  </w:rPr>
                  <w:t>3.2</w:t>
                </w:r>
                <w:r w:rsidR="00F162E9">
                  <w:rPr>
                    <w:rFonts w:ascii="Arial" w:eastAsia="黑体" w:hAnsi="Arial" w:cstheme="minorBidi" w:hint="eastAsia"/>
                  </w:rPr>
                  <w:t>项目的目标</w:t>
                </w:r>
              </w:sdtContent>
            </w:sdt>
            <w:r w:rsidR="00F162E9">
              <w:tab/>
            </w:r>
            <w:bookmarkStart w:id="9" w:name="_Toc28698_WPSOffice_Level1Page"/>
            <w:r w:rsidR="00F162E9">
              <w:t>6</w:t>
            </w:r>
            <w:bookmarkEnd w:id="9"/>
          </w:hyperlink>
        </w:p>
        <w:p w:rsidR="00374DA1" w:rsidRDefault="001D3D4F">
          <w:pPr>
            <w:pStyle w:val="WPSOffice1"/>
            <w:tabs>
              <w:tab w:val="right" w:leader="dot" w:pos="8306"/>
            </w:tabs>
          </w:pPr>
          <w:hyperlink w:anchor="_Toc4473_WPSOffice_Level1" w:history="1">
            <w:sdt>
              <w:sdtPr>
                <w:rPr>
                  <w:rFonts w:asciiTheme="minorHAnsi" w:eastAsiaTheme="minorEastAsia" w:hAnsiTheme="minorHAnsi" w:cstheme="minorBidi"/>
                  <w:b/>
                  <w:kern w:val="44"/>
                  <w:sz w:val="44"/>
                  <w:szCs w:val="24"/>
                </w:rPr>
                <w:id w:val="178629129"/>
                <w:placeholder>
                  <w:docPart w:val="{1bc53903-757d-4348-bcf7-bbe7352e04ab}"/>
                </w:placeholder>
              </w:sdtPr>
              <w:sdtEndPr/>
              <w:sdtContent>
                <w:r w:rsidR="00F162E9">
                  <w:rPr>
                    <w:rFonts w:ascii="Arial" w:eastAsia="黑体" w:hAnsi="Arial" w:cstheme="minorBidi" w:hint="eastAsia"/>
                  </w:rPr>
                  <w:t>3.3</w:t>
                </w:r>
                <w:r w:rsidR="00F162E9">
                  <w:rPr>
                    <w:rFonts w:ascii="Arial" w:eastAsia="黑体" w:hAnsi="Arial" w:cstheme="minorBidi" w:hint="eastAsia"/>
                  </w:rPr>
                  <w:t>项目的环境、条件、假定和限制</w:t>
                </w:r>
              </w:sdtContent>
            </w:sdt>
            <w:r w:rsidR="00F162E9">
              <w:tab/>
            </w:r>
            <w:bookmarkStart w:id="10" w:name="_Toc4473_WPSOffice_Level1Page"/>
            <w:r w:rsidR="00F162E9">
              <w:t>6</w:t>
            </w:r>
            <w:bookmarkEnd w:id="10"/>
          </w:hyperlink>
        </w:p>
        <w:p w:rsidR="00374DA1" w:rsidRDefault="001D3D4F">
          <w:pPr>
            <w:pStyle w:val="WPSOffice2"/>
            <w:tabs>
              <w:tab w:val="right" w:leader="dot" w:pos="8306"/>
            </w:tabs>
            <w:ind w:left="420"/>
          </w:pPr>
          <w:hyperlink w:anchor="_Toc4473_WPSOffice_Level2" w:history="1">
            <w:sdt>
              <w:sdtPr>
                <w:rPr>
                  <w:rFonts w:asciiTheme="minorHAnsi" w:eastAsiaTheme="minorEastAsia" w:hAnsiTheme="minorHAnsi" w:cstheme="minorBidi"/>
                  <w:b/>
                  <w:kern w:val="44"/>
                  <w:sz w:val="44"/>
                  <w:szCs w:val="24"/>
                </w:rPr>
                <w:id w:val="1834954301"/>
                <w:placeholder>
                  <w:docPart w:val="{311258ae-09c6-444a-b8e1-37bccd12da68}"/>
                </w:placeholder>
              </w:sdtPr>
              <w:sdtEndPr/>
              <w:sdtContent>
                <w:r w:rsidR="00F162E9">
                  <w:rPr>
                    <w:rFonts w:asciiTheme="minorHAnsi" w:eastAsiaTheme="minorEastAsia" w:hAnsiTheme="minorHAnsi" w:cstheme="minorBidi" w:hint="eastAsia"/>
                  </w:rPr>
                  <w:t xml:space="preserve">A. </w:t>
                </w:r>
                <w:r w:rsidR="00F162E9">
                  <w:rPr>
                    <w:rFonts w:asciiTheme="minorHAnsi" w:eastAsiaTheme="minorEastAsia" w:hAnsiTheme="minorHAnsi" w:cstheme="minorBidi" w:hint="eastAsia"/>
                  </w:rPr>
                  <w:t>网站系统运行寿命：</w:t>
                </w:r>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年</w:t>
                </w:r>
              </w:sdtContent>
            </w:sdt>
            <w:r w:rsidR="00F162E9">
              <w:tab/>
            </w:r>
            <w:bookmarkStart w:id="11" w:name="_Toc4473_WPSOffice_Level2Page"/>
            <w:r w:rsidR="00F162E9">
              <w:t>6</w:t>
            </w:r>
            <w:bookmarkEnd w:id="11"/>
          </w:hyperlink>
        </w:p>
        <w:p w:rsidR="00374DA1" w:rsidRDefault="001D3D4F">
          <w:pPr>
            <w:pStyle w:val="WPSOffice2"/>
            <w:tabs>
              <w:tab w:val="right" w:leader="dot" w:pos="8306"/>
            </w:tabs>
            <w:ind w:left="420"/>
          </w:pPr>
          <w:hyperlink w:anchor="_Toc28472_WPSOffice_Level2" w:history="1">
            <w:sdt>
              <w:sdtPr>
                <w:rPr>
                  <w:rFonts w:asciiTheme="minorHAnsi" w:eastAsiaTheme="minorEastAsia" w:hAnsiTheme="minorHAnsi" w:cstheme="minorBidi"/>
                  <w:b/>
                  <w:kern w:val="44"/>
                  <w:sz w:val="44"/>
                  <w:szCs w:val="24"/>
                </w:rPr>
                <w:id w:val="905730449"/>
                <w:placeholder>
                  <w:docPart w:val="{81f06cf9-0948-4f65-a4cb-a264ac2c42c9}"/>
                </w:placeholder>
              </w:sdtPr>
              <w:sdtEndPr/>
              <w:sdtContent>
                <w:r w:rsidR="00F162E9">
                  <w:rPr>
                    <w:rFonts w:asciiTheme="minorHAnsi" w:eastAsiaTheme="minorEastAsia" w:hAnsiTheme="minorHAnsi" w:cstheme="minorBidi" w:hint="eastAsia"/>
                  </w:rPr>
                  <w:t xml:space="preserve">B. </w:t>
                </w:r>
                <w:r w:rsidR="00F162E9">
                  <w:rPr>
                    <w:rFonts w:asciiTheme="minorHAnsi" w:eastAsiaTheme="minorEastAsia" w:hAnsiTheme="minorHAnsi" w:cstheme="minorBidi" w:hint="eastAsia"/>
                  </w:rPr>
                  <w:t>经费，投资方面来源和限制：无</w:t>
                </w:r>
              </w:sdtContent>
            </w:sdt>
            <w:r w:rsidR="00F162E9">
              <w:tab/>
            </w:r>
            <w:bookmarkStart w:id="12" w:name="_Toc28472_WPSOffice_Level2Page"/>
            <w:r w:rsidR="00F162E9">
              <w:t>6</w:t>
            </w:r>
            <w:bookmarkEnd w:id="12"/>
          </w:hyperlink>
        </w:p>
        <w:p w:rsidR="00374DA1" w:rsidRDefault="001D3D4F">
          <w:pPr>
            <w:pStyle w:val="WPSOffice2"/>
            <w:tabs>
              <w:tab w:val="right" w:leader="dot" w:pos="8306"/>
            </w:tabs>
            <w:ind w:left="420"/>
          </w:pPr>
          <w:hyperlink w:anchor="_Toc4819_WPSOffice_Level2" w:history="1">
            <w:sdt>
              <w:sdtPr>
                <w:rPr>
                  <w:rFonts w:asciiTheme="minorHAnsi" w:eastAsiaTheme="minorEastAsia" w:hAnsiTheme="minorHAnsi" w:cstheme="minorBidi"/>
                  <w:b/>
                  <w:kern w:val="44"/>
                  <w:sz w:val="44"/>
                  <w:szCs w:val="24"/>
                </w:rPr>
                <w:id w:val="1587649887"/>
                <w:placeholder>
                  <w:docPart w:val="{dea2e062-f1f2-4b38-be37-7eca76173f50}"/>
                </w:placeholder>
              </w:sdtPr>
              <w:sdtEndPr/>
              <w:sdtContent>
                <w:r w:rsidR="00F162E9">
                  <w:rPr>
                    <w:rFonts w:asciiTheme="minorHAnsi" w:eastAsiaTheme="minorEastAsia" w:hAnsiTheme="minorHAnsi" w:cstheme="minorBidi" w:hint="eastAsia"/>
                  </w:rPr>
                  <w:t xml:space="preserve">C. </w:t>
                </w:r>
                <w:proofErr w:type="gramStart"/>
                <w:r w:rsidR="00F162E9">
                  <w:rPr>
                    <w:rFonts w:asciiTheme="minorHAnsi" w:eastAsiaTheme="minorEastAsia" w:hAnsiTheme="minorHAnsi" w:cstheme="minorBidi" w:hint="eastAsia"/>
                  </w:rPr>
                  <w:t>法律政策方面限制</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无</w:t>
                </w:r>
                <w:proofErr w:type="gramEnd"/>
              </w:sdtContent>
            </w:sdt>
            <w:r w:rsidR="00F162E9">
              <w:tab/>
            </w:r>
            <w:bookmarkStart w:id="13" w:name="_Toc4819_WPSOffice_Level2Page"/>
            <w:r w:rsidR="00F162E9">
              <w:t>6</w:t>
            </w:r>
            <w:bookmarkEnd w:id="13"/>
          </w:hyperlink>
        </w:p>
        <w:p w:rsidR="00374DA1" w:rsidRDefault="001D3D4F">
          <w:pPr>
            <w:pStyle w:val="WPSOffice2"/>
            <w:tabs>
              <w:tab w:val="right" w:leader="dot" w:pos="8306"/>
            </w:tabs>
            <w:ind w:left="420"/>
          </w:pPr>
          <w:hyperlink w:anchor="_Toc10799_WPSOffice_Level2" w:history="1">
            <w:sdt>
              <w:sdtPr>
                <w:rPr>
                  <w:rFonts w:asciiTheme="minorHAnsi" w:eastAsiaTheme="minorEastAsia" w:hAnsiTheme="minorHAnsi" w:cstheme="minorBidi"/>
                  <w:b/>
                  <w:kern w:val="44"/>
                  <w:sz w:val="44"/>
                  <w:szCs w:val="24"/>
                </w:rPr>
                <w:id w:val="-1436826572"/>
                <w:placeholder>
                  <w:docPart w:val="{36d20a25-fb6f-46ad-a626-c1145dd15fc0}"/>
                </w:placeholder>
              </w:sdtPr>
              <w:sdtEndPr/>
              <w:sdtContent>
                <w:r w:rsidR="00F162E9">
                  <w:rPr>
                    <w:rFonts w:asciiTheme="minorHAnsi" w:eastAsiaTheme="minorEastAsia" w:hAnsiTheme="minorHAnsi" w:cstheme="minorBidi" w:hint="eastAsia"/>
                  </w:rPr>
                  <w:t xml:space="preserve">D. </w:t>
                </w:r>
                <w:r w:rsidR="00F162E9">
                  <w:rPr>
                    <w:rFonts w:asciiTheme="minorHAnsi" w:eastAsiaTheme="minorEastAsia" w:hAnsiTheme="minorHAnsi" w:cstheme="minorBidi" w:hint="eastAsia"/>
                  </w:rPr>
                  <w:t>硬件，软件，运行环境和开发环境条件和限制：有</w:t>
                </w:r>
                <w:r w:rsidR="00F162E9">
                  <w:rPr>
                    <w:rFonts w:asciiTheme="minorHAnsi" w:eastAsiaTheme="minorEastAsia" w:hAnsiTheme="minorHAnsi" w:cstheme="minorBidi" w:hint="eastAsia"/>
                  </w:rPr>
                  <w:t>webstorm</w:t>
                </w:r>
                <w:r w:rsidR="00F162E9">
                  <w:rPr>
                    <w:rFonts w:asciiTheme="minorHAnsi" w:eastAsiaTheme="minorEastAsia" w:hAnsiTheme="minorHAnsi" w:cstheme="minorBidi" w:hint="eastAsia"/>
                  </w:rPr>
                  <w:t>软件基本就可以</w:t>
                </w:r>
              </w:sdtContent>
            </w:sdt>
            <w:r w:rsidR="00F162E9">
              <w:tab/>
            </w:r>
            <w:bookmarkStart w:id="14" w:name="_Toc10799_WPSOffice_Level2Page"/>
            <w:r w:rsidR="00F162E9">
              <w:t>6</w:t>
            </w:r>
            <w:bookmarkEnd w:id="14"/>
          </w:hyperlink>
        </w:p>
        <w:p w:rsidR="00374DA1" w:rsidRDefault="001D3D4F">
          <w:pPr>
            <w:pStyle w:val="WPSOffice1"/>
            <w:tabs>
              <w:tab w:val="right" w:leader="dot" w:pos="8306"/>
            </w:tabs>
          </w:pPr>
          <w:hyperlink w:anchor="_Toc28472_WPSOffice_Level1" w:history="1">
            <w:sdt>
              <w:sdtPr>
                <w:rPr>
                  <w:rFonts w:asciiTheme="minorHAnsi" w:eastAsiaTheme="minorEastAsia" w:hAnsiTheme="minorHAnsi" w:cstheme="minorBidi"/>
                  <w:b/>
                  <w:kern w:val="44"/>
                  <w:sz w:val="44"/>
                  <w:szCs w:val="24"/>
                </w:rPr>
                <w:id w:val="1448430479"/>
                <w:placeholder>
                  <w:docPart w:val="{0e441beb-f428-43d2-8197-c3e4332a2f54}"/>
                </w:placeholder>
              </w:sdtPr>
              <w:sdtEndPr/>
              <w:sdtContent>
                <w:r w:rsidR="00F162E9">
                  <w:rPr>
                    <w:rFonts w:ascii="Arial" w:eastAsia="黑体" w:hAnsi="Arial" w:cstheme="minorBidi" w:hint="eastAsia"/>
                  </w:rPr>
                  <w:t>3.4</w:t>
                </w:r>
                <w:r w:rsidR="00F162E9">
                  <w:rPr>
                    <w:rFonts w:ascii="Arial" w:eastAsia="黑体" w:hAnsi="Arial" w:cstheme="minorBidi" w:hint="eastAsia"/>
                  </w:rPr>
                  <w:t>进行可行性分析的方法</w:t>
                </w:r>
              </w:sdtContent>
            </w:sdt>
            <w:r w:rsidR="00F162E9">
              <w:tab/>
            </w:r>
            <w:bookmarkStart w:id="15" w:name="_Toc28472_WPSOffice_Level1Page"/>
            <w:r w:rsidR="00F162E9">
              <w:t>6</w:t>
            </w:r>
            <w:bookmarkEnd w:id="15"/>
          </w:hyperlink>
        </w:p>
        <w:p w:rsidR="00374DA1" w:rsidRDefault="001D3D4F">
          <w:pPr>
            <w:pStyle w:val="WPSOffice2"/>
            <w:tabs>
              <w:tab w:val="right" w:leader="dot" w:pos="8306"/>
            </w:tabs>
            <w:ind w:left="420"/>
          </w:pPr>
          <w:hyperlink w:anchor="_Toc29572_WPSOffice_Level2" w:history="1">
            <w:sdt>
              <w:sdtPr>
                <w:rPr>
                  <w:rFonts w:asciiTheme="minorHAnsi" w:eastAsiaTheme="minorEastAsia" w:hAnsiTheme="minorHAnsi" w:cstheme="minorBidi"/>
                  <w:b/>
                  <w:kern w:val="44"/>
                  <w:sz w:val="44"/>
                  <w:szCs w:val="24"/>
                </w:rPr>
                <w:id w:val="99920455"/>
                <w:placeholder>
                  <w:docPart w:val="{2e77072a-e7e2-4d3d-893f-4a2c6772a081}"/>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1</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经济可行性分析：</w:t>
                </w:r>
                <w:proofErr w:type="gramStart"/>
                <w:r w:rsidR="00F162E9">
                  <w:rPr>
                    <w:rFonts w:asciiTheme="minorHAnsi" w:eastAsiaTheme="minorEastAsia" w:hAnsiTheme="minorHAnsi" w:cstheme="minorBidi" w:hint="eastAsia"/>
                  </w:rPr>
                  <w:t>租云服务器</w:t>
                </w:r>
                <w:proofErr w:type="gramEnd"/>
                <w:r w:rsidR="00F162E9">
                  <w:rPr>
                    <w:rFonts w:asciiTheme="minorHAnsi" w:eastAsiaTheme="minorEastAsia" w:hAnsiTheme="minorHAnsi" w:cstheme="minorBidi" w:hint="eastAsia"/>
                  </w:rPr>
                  <w:t>一年</w:t>
                </w:r>
                <w:r w:rsidR="00F162E9">
                  <w:rPr>
                    <w:rFonts w:asciiTheme="minorHAnsi" w:eastAsiaTheme="minorEastAsia" w:hAnsiTheme="minorHAnsi" w:cstheme="minorBidi" w:hint="eastAsia"/>
                  </w:rPr>
                  <w:t>500</w:t>
                </w:r>
                <w:r w:rsidR="00F162E9">
                  <w:rPr>
                    <w:rFonts w:asciiTheme="minorHAnsi" w:eastAsiaTheme="minorEastAsia" w:hAnsiTheme="minorHAnsi" w:cstheme="minorBidi" w:hint="eastAsia"/>
                  </w:rPr>
                  <w:t>，开发费用为</w:t>
                </w:r>
                <w:r w:rsidR="00F162E9">
                  <w:rPr>
                    <w:rFonts w:asciiTheme="minorHAnsi" w:eastAsiaTheme="minorEastAsia" w:hAnsiTheme="minorHAnsi" w:cstheme="minorBidi" w:hint="eastAsia"/>
                  </w:rPr>
                  <w:t>0</w:t>
                </w:r>
              </w:sdtContent>
            </w:sdt>
            <w:r w:rsidR="00F162E9">
              <w:tab/>
            </w:r>
            <w:bookmarkStart w:id="16" w:name="_Toc29572_WPSOffice_Level2Page"/>
            <w:r w:rsidR="00F162E9">
              <w:t>6</w:t>
            </w:r>
            <w:bookmarkEnd w:id="16"/>
          </w:hyperlink>
        </w:p>
        <w:p w:rsidR="00374DA1" w:rsidRDefault="001D3D4F">
          <w:pPr>
            <w:pStyle w:val="WPSOffice2"/>
            <w:tabs>
              <w:tab w:val="right" w:leader="dot" w:pos="8306"/>
            </w:tabs>
            <w:ind w:left="420"/>
          </w:pPr>
          <w:hyperlink w:anchor="_Toc26488_WPSOffice_Level2" w:history="1">
            <w:sdt>
              <w:sdtPr>
                <w:rPr>
                  <w:rFonts w:asciiTheme="minorHAnsi" w:eastAsiaTheme="minorEastAsia" w:hAnsiTheme="minorHAnsi" w:cstheme="minorBidi"/>
                  <w:b/>
                  <w:kern w:val="44"/>
                  <w:sz w:val="44"/>
                  <w:szCs w:val="24"/>
                </w:rPr>
                <w:id w:val="-795524896"/>
                <w:placeholder>
                  <w:docPart w:val="{f3d856c2-3b45-4d26-8bba-03fd9565875c}"/>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技术可行性分析：掌握基本的</w:t>
                </w:r>
                <w:r w:rsidR="00F162E9">
                  <w:rPr>
                    <w:rFonts w:asciiTheme="minorHAnsi" w:eastAsiaTheme="minorEastAsia" w:hAnsiTheme="minorHAnsi" w:cstheme="minorBidi" w:hint="eastAsia"/>
                  </w:rPr>
                  <w:t>WEB</w:t>
                </w:r>
                <w:r w:rsidR="00F162E9">
                  <w:rPr>
                    <w:rFonts w:asciiTheme="minorHAnsi" w:eastAsiaTheme="minorEastAsia" w:hAnsiTheme="minorHAnsi" w:cstheme="minorBidi" w:hint="eastAsia"/>
                  </w:rPr>
                  <w:t>开发，数据库，</w:t>
                </w:r>
                <w:r w:rsidR="00F162E9">
                  <w:rPr>
                    <w:rFonts w:asciiTheme="minorHAnsi" w:eastAsiaTheme="minorEastAsia" w:hAnsiTheme="minorHAnsi" w:cstheme="minorBidi" w:hint="eastAsia"/>
                  </w:rPr>
                  <w:t>java</w:t>
                </w:r>
              </w:sdtContent>
            </w:sdt>
            <w:r w:rsidR="00F162E9">
              <w:tab/>
            </w:r>
            <w:bookmarkStart w:id="17" w:name="_Toc26488_WPSOffice_Level2Page"/>
            <w:r w:rsidR="00F162E9">
              <w:t>6</w:t>
            </w:r>
            <w:bookmarkEnd w:id="17"/>
          </w:hyperlink>
        </w:p>
        <w:p w:rsidR="00374DA1" w:rsidRDefault="001D3D4F">
          <w:pPr>
            <w:pStyle w:val="WPSOffice2"/>
            <w:tabs>
              <w:tab w:val="right" w:leader="dot" w:pos="8306"/>
            </w:tabs>
            <w:ind w:left="420"/>
          </w:pPr>
          <w:hyperlink w:anchor="_Toc24883_WPSOffice_Level2" w:history="1">
            <w:sdt>
              <w:sdtPr>
                <w:rPr>
                  <w:rFonts w:asciiTheme="minorHAnsi" w:eastAsiaTheme="minorEastAsia" w:hAnsiTheme="minorHAnsi" w:cstheme="minorBidi"/>
                  <w:b/>
                  <w:kern w:val="44"/>
                  <w:sz w:val="44"/>
                  <w:szCs w:val="24"/>
                </w:rPr>
                <w:id w:val="570778489"/>
                <w:placeholder>
                  <w:docPart w:val="{8335cce0-83b7-4869-9ec7-8f2b3e463e42}"/>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操作可行性分析：网站界面简介易懂</w:t>
                </w:r>
              </w:sdtContent>
            </w:sdt>
            <w:r w:rsidR="00F162E9">
              <w:tab/>
            </w:r>
            <w:bookmarkStart w:id="18" w:name="_Toc24883_WPSOffice_Level2Page"/>
            <w:r w:rsidR="00F162E9">
              <w:t>6</w:t>
            </w:r>
            <w:bookmarkEnd w:id="18"/>
          </w:hyperlink>
        </w:p>
        <w:p w:rsidR="00374DA1" w:rsidRDefault="001D3D4F">
          <w:pPr>
            <w:pStyle w:val="WPSOffice1"/>
            <w:tabs>
              <w:tab w:val="right" w:leader="dot" w:pos="8306"/>
            </w:tabs>
          </w:pPr>
          <w:hyperlink w:anchor="_Toc4819_WPSOffice_Level1" w:history="1">
            <w:sdt>
              <w:sdtPr>
                <w:rPr>
                  <w:rFonts w:asciiTheme="minorHAnsi" w:eastAsiaTheme="minorEastAsia" w:hAnsiTheme="minorHAnsi" w:cstheme="minorBidi"/>
                  <w:b/>
                  <w:kern w:val="44"/>
                  <w:sz w:val="44"/>
                  <w:szCs w:val="24"/>
                </w:rPr>
                <w:id w:val="2103605074"/>
                <w:placeholder>
                  <w:docPart w:val="{0d77a55d-2e4d-4552-a709-5334e45783da}"/>
                </w:placeholder>
              </w:sdtPr>
              <w:sdtEndPr/>
              <w:sdtContent>
                <w:r w:rsidR="00F162E9">
                  <w:rPr>
                    <w:rFonts w:asciiTheme="minorHAnsi" w:eastAsiaTheme="minorEastAsia" w:hAnsiTheme="minorHAnsi" w:cstheme="minorBidi" w:hint="eastAsia"/>
                  </w:rPr>
                  <w:t>4</w:t>
                </w:r>
                <w:r w:rsidR="00F162E9">
                  <w:rPr>
                    <w:rFonts w:asciiTheme="minorHAnsi" w:eastAsiaTheme="minorEastAsia" w:hAnsiTheme="minorHAnsi" w:cstheme="minorBidi" w:hint="eastAsia"/>
                  </w:rPr>
                  <w:t>可选的方案</w:t>
                </w:r>
              </w:sdtContent>
            </w:sdt>
            <w:r w:rsidR="00F162E9">
              <w:tab/>
            </w:r>
            <w:bookmarkStart w:id="19" w:name="_Toc4819_WPSOffice_Level1Page"/>
            <w:r w:rsidR="00F162E9">
              <w:t>7</w:t>
            </w:r>
            <w:bookmarkEnd w:id="19"/>
          </w:hyperlink>
        </w:p>
        <w:p w:rsidR="00374DA1" w:rsidRDefault="001D3D4F">
          <w:pPr>
            <w:pStyle w:val="WPSOffice2"/>
            <w:tabs>
              <w:tab w:val="right" w:leader="dot" w:pos="8306"/>
            </w:tabs>
            <w:ind w:left="420"/>
          </w:pPr>
          <w:hyperlink w:anchor="_Toc25321_WPSOffice_Level2" w:history="1">
            <w:sdt>
              <w:sdtPr>
                <w:rPr>
                  <w:rFonts w:asciiTheme="minorHAnsi" w:eastAsiaTheme="minorEastAsia" w:hAnsiTheme="minorHAnsi" w:cstheme="minorBidi"/>
                  <w:b/>
                  <w:kern w:val="44"/>
                  <w:sz w:val="44"/>
                  <w:szCs w:val="24"/>
                </w:rPr>
                <w:id w:val="-310168143"/>
                <w:placeholder>
                  <w:docPart w:val="{4d42b321-868d-4c2b-b2ef-cd61d3c51e83}"/>
                </w:placeholder>
              </w:sdtPr>
              <w:sdtEndPr/>
              <w:sdtContent>
                <w:r w:rsidR="00F162E9">
                  <w:rPr>
                    <w:rFonts w:ascii="Arial" w:eastAsia="黑体" w:hAnsi="Arial" w:cstheme="minorBidi" w:hint="eastAsia"/>
                  </w:rPr>
                  <w:t>4.1</w:t>
                </w:r>
                <w:r w:rsidR="00F162E9">
                  <w:rPr>
                    <w:rFonts w:ascii="Arial" w:eastAsia="黑体" w:hAnsi="Arial" w:cstheme="minorBidi" w:hint="eastAsia"/>
                  </w:rPr>
                  <w:t>原有方案的优缺点、局限性及存在的问题</w:t>
                </w:r>
              </w:sdtContent>
            </w:sdt>
            <w:r w:rsidR="00F162E9">
              <w:tab/>
            </w:r>
            <w:bookmarkStart w:id="20" w:name="_Toc25321_WPSOffice_Level2Page"/>
            <w:r w:rsidR="00F162E9">
              <w:t>7</w:t>
            </w:r>
            <w:bookmarkEnd w:id="20"/>
          </w:hyperlink>
        </w:p>
        <w:p w:rsidR="00374DA1" w:rsidRDefault="001D3D4F">
          <w:pPr>
            <w:pStyle w:val="WPSOffice2"/>
            <w:tabs>
              <w:tab w:val="right" w:leader="dot" w:pos="8306"/>
            </w:tabs>
            <w:ind w:left="420"/>
          </w:pPr>
          <w:hyperlink w:anchor="_Toc513_WPSOffice_Level2" w:history="1">
            <w:sdt>
              <w:sdtPr>
                <w:rPr>
                  <w:rFonts w:asciiTheme="minorHAnsi" w:eastAsiaTheme="minorEastAsia" w:hAnsiTheme="minorHAnsi" w:cstheme="minorBidi"/>
                  <w:b/>
                  <w:kern w:val="44"/>
                  <w:sz w:val="44"/>
                  <w:szCs w:val="24"/>
                </w:rPr>
                <w:id w:val="566539078"/>
                <w:placeholder>
                  <w:docPart w:val="{7f71371a-ff32-47d5-a52f-64a54783ee5b}"/>
                </w:placeholder>
              </w:sdtPr>
              <w:sdtEndPr/>
              <w:sdtContent>
                <w:r w:rsidR="00F162E9">
                  <w:rPr>
                    <w:rFonts w:ascii="Arial" w:eastAsia="黑体" w:hAnsi="Arial" w:cstheme="minorBidi" w:hint="eastAsia"/>
                  </w:rPr>
                  <w:t>4.2</w:t>
                </w:r>
                <w:r w:rsidR="00F162E9">
                  <w:rPr>
                    <w:rFonts w:ascii="Arial" w:eastAsia="黑体" w:hAnsi="Arial" w:cstheme="minorBidi" w:hint="eastAsia"/>
                  </w:rPr>
                  <w:t>可重用的系统，与要求之间的差距</w:t>
                </w:r>
              </w:sdtContent>
            </w:sdt>
            <w:r w:rsidR="00F162E9">
              <w:tab/>
            </w:r>
            <w:bookmarkStart w:id="21" w:name="_Toc513_WPSOffice_Level2Page"/>
            <w:r w:rsidR="00F162E9">
              <w:t>7</w:t>
            </w:r>
            <w:bookmarkEnd w:id="21"/>
          </w:hyperlink>
        </w:p>
        <w:p w:rsidR="00374DA1" w:rsidRDefault="001D3D4F">
          <w:pPr>
            <w:pStyle w:val="WPSOffice2"/>
            <w:tabs>
              <w:tab w:val="right" w:leader="dot" w:pos="8306"/>
            </w:tabs>
            <w:ind w:left="420"/>
          </w:pPr>
          <w:hyperlink w:anchor="_Toc9532_WPSOffice_Level2" w:history="1">
            <w:sdt>
              <w:sdtPr>
                <w:rPr>
                  <w:rFonts w:asciiTheme="minorHAnsi" w:eastAsiaTheme="minorEastAsia" w:hAnsiTheme="minorHAnsi" w:cstheme="minorBidi"/>
                  <w:b/>
                  <w:kern w:val="44"/>
                  <w:sz w:val="44"/>
                  <w:szCs w:val="24"/>
                </w:rPr>
                <w:id w:val="-231086333"/>
                <w:placeholder>
                  <w:docPart w:val="{38594d94-4834-4caa-9b48-97b29900b86a}"/>
                </w:placeholder>
              </w:sdtPr>
              <w:sdtEndPr/>
              <w:sdtContent>
                <w:r w:rsidR="00F162E9">
                  <w:rPr>
                    <w:rFonts w:ascii="Arial" w:eastAsia="黑体" w:hAnsi="Arial" w:cstheme="minorBidi" w:hint="eastAsia"/>
                  </w:rPr>
                  <w:t>4.3</w:t>
                </w:r>
                <w:r w:rsidR="00F162E9">
                  <w:rPr>
                    <w:rFonts w:ascii="Arial" w:eastAsia="黑体" w:hAnsi="Arial" w:cstheme="minorBidi" w:hint="eastAsia"/>
                  </w:rPr>
                  <w:t>可选择的系统方案</w:t>
                </w:r>
                <w:r w:rsidR="00F162E9">
                  <w:rPr>
                    <w:rFonts w:ascii="Arial" w:eastAsia="黑体" w:hAnsi="Arial" w:cstheme="minorBidi" w:hint="eastAsia"/>
                  </w:rPr>
                  <w:t>1</w:t>
                </w:r>
              </w:sdtContent>
            </w:sdt>
            <w:r w:rsidR="00F162E9">
              <w:tab/>
            </w:r>
            <w:bookmarkStart w:id="22" w:name="_Toc9532_WPSOffice_Level2Page"/>
            <w:r w:rsidR="00F162E9">
              <w:t>7</w:t>
            </w:r>
            <w:bookmarkEnd w:id="22"/>
          </w:hyperlink>
        </w:p>
        <w:p w:rsidR="00374DA1" w:rsidRDefault="001D3D4F">
          <w:pPr>
            <w:pStyle w:val="WPSOffice2"/>
            <w:tabs>
              <w:tab w:val="right" w:leader="dot" w:pos="8306"/>
            </w:tabs>
            <w:ind w:left="420"/>
          </w:pPr>
          <w:hyperlink w:anchor="_Toc12914_WPSOffice_Level2" w:history="1">
            <w:sdt>
              <w:sdtPr>
                <w:rPr>
                  <w:rFonts w:asciiTheme="minorHAnsi" w:eastAsiaTheme="minorEastAsia" w:hAnsiTheme="minorHAnsi" w:cstheme="minorBidi"/>
                  <w:b/>
                  <w:kern w:val="44"/>
                  <w:sz w:val="44"/>
                  <w:szCs w:val="24"/>
                </w:rPr>
                <w:id w:val="-842238779"/>
                <w:placeholder>
                  <w:docPart w:val="{dd0213d0-858c-4203-bf5f-183ce3a3e0d2}"/>
                </w:placeholder>
              </w:sdtPr>
              <w:sdtEndPr/>
              <w:sdtContent>
                <w:r w:rsidR="00F162E9">
                  <w:rPr>
                    <w:rFonts w:ascii="Arial" w:eastAsia="黑体" w:hAnsi="Arial" w:cstheme="minorBidi" w:hint="eastAsia"/>
                  </w:rPr>
                  <w:t>4.4</w:t>
                </w:r>
                <w:r w:rsidR="00F162E9">
                  <w:rPr>
                    <w:rFonts w:ascii="Arial" w:eastAsia="黑体" w:hAnsi="Arial" w:cstheme="minorBidi" w:hint="eastAsia"/>
                  </w:rPr>
                  <w:t>可选择的系统方案</w:t>
                </w:r>
                <w:r w:rsidR="00F162E9">
                  <w:rPr>
                    <w:rFonts w:ascii="Arial" w:eastAsia="黑体" w:hAnsi="Arial" w:cstheme="minorBidi" w:hint="eastAsia"/>
                  </w:rPr>
                  <w:t>2</w:t>
                </w:r>
              </w:sdtContent>
            </w:sdt>
            <w:r w:rsidR="00F162E9">
              <w:tab/>
            </w:r>
            <w:bookmarkStart w:id="23" w:name="_Toc12914_WPSOffice_Level2Page"/>
            <w:r w:rsidR="00F162E9">
              <w:t>7</w:t>
            </w:r>
            <w:bookmarkEnd w:id="23"/>
          </w:hyperlink>
        </w:p>
        <w:p w:rsidR="00374DA1" w:rsidRDefault="001D3D4F">
          <w:pPr>
            <w:pStyle w:val="WPSOffice2"/>
            <w:tabs>
              <w:tab w:val="right" w:leader="dot" w:pos="8306"/>
            </w:tabs>
            <w:ind w:left="420"/>
          </w:pPr>
          <w:hyperlink w:anchor="_Toc31951_WPSOffice_Level2" w:history="1">
            <w:sdt>
              <w:sdtPr>
                <w:rPr>
                  <w:rFonts w:asciiTheme="minorHAnsi" w:eastAsiaTheme="minorEastAsia" w:hAnsiTheme="minorHAnsi" w:cstheme="minorBidi"/>
                  <w:b/>
                  <w:kern w:val="44"/>
                  <w:sz w:val="44"/>
                  <w:szCs w:val="24"/>
                </w:rPr>
                <w:id w:val="-121773718"/>
                <w:placeholder>
                  <w:docPart w:val="{176f20a2-0ee7-4867-b395-8b5ad6f80aba}"/>
                </w:placeholder>
              </w:sdtPr>
              <w:sdtEndPr/>
              <w:sdtContent>
                <w:r w:rsidR="00F162E9">
                  <w:rPr>
                    <w:rFonts w:ascii="Arial" w:eastAsia="黑体" w:hAnsi="Arial" w:cstheme="minorBidi" w:hint="eastAsia"/>
                  </w:rPr>
                  <w:t>4.5</w:t>
                </w:r>
                <w:r w:rsidR="00F162E9">
                  <w:rPr>
                    <w:rFonts w:ascii="Arial" w:eastAsia="黑体" w:hAnsi="Arial" w:cstheme="minorBidi" w:hint="eastAsia"/>
                  </w:rPr>
                  <w:t>选择最终方案的准则</w:t>
                </w:r>
              </w:sdtContent>
            </w:sdt>
            <w:r w:rsidR="00F162E9">
              <w:tab/>
            </w:r>
            <w:bookmarkStart w:id="24" w:name="_Toc31951_WPSOffice_Level2Page"/>
            <w:r w:rsidR="00F162E9">
              <w:t>7</w:t>
            </w:r>
            <w:bookmarkEnd w:id="24"/>
          </w:hyperlink>
        </w:p>
        <w:p w:rsidR="00374DA1" w:rsidRDefault="001D3D4F">
          <w:pPr>
            <w:pStyle w:val="WPSOffice1"/>
            <w:tabs>
              <w:tab w:val="right" w:leader="dot" w:pos="8306"/>
            </w:tabs>
          </w:pPr>
          <w:hyperlink w:anchor="_Toc10799_WPSOffice_Level1" w:history="1">
            <w:sdt>
              <w:sdtPr>
                <w:rPr>
                  <w:rFonts w:asciiTheme="minorHAnsi" w:eastAsiaTheme="minorEastAsia" w:hAnsiTheme="minorHAnsi" w:cstheme="minorBidi"/>
                  <w:b/>
                  <w:kern w:val="44"/>
                  <w:sz w:val="44"/>
                  <w:szCs w:val="24"/>
                </w:rPr>
                <w:id w:val="15361773"/>
                <w:placeholder>
                  <w:docPart w:val="{4cc5115f-4062-4156-8216-9844febbdb39}"/>
                </w:placeholder>
              </w:sdtPr>
              <w:sdtEndPr/>
              <w:sdtContent>
                <w:r w:rsidR="00F162E9">
                  <w:rPr>
                    <w:rFonts w:asciiTheme="minorHAnsi" w:eastAsiaTheme="minorEastAsia" w:hAnsiTheme="minorHAnsi" w:cstheme="minorBidi" w:hint="eastAsia"/>
                  </w:rPr>
                  <w:t>5</w:t>
                </w:r>
                <w:r w:rsidR="00F162E9">
                  <w:rPr>
                    <w:rFonts w:asciiTheme="minorHAnsi" w:eastAsiaTheme="minorEastAsia" w:hAnsiTheme="minorHAnsi" w:cstheme="minorBidi" w:hint="eastAsia"/>
                  </w:rPr>
                  <w:t>所建议的系统</w:t>
                </w:r>
              </w:sdtContent>
            </w:sdt>
            <w:r w:rsidR="00F162E9">
              <w:tab/>
            </w:r>
            <w:bookmarkStart w:id="25" w:name="_Toc10799_WPSOffice_Level1Page"/>
            <w:r w:rsidR="00F162E9">
              <w:t>7</w:t>
            </w:r>
            <w:bookmarkEnd w:id="25"/>
          </w:hyperlink>
        </w:p>
        <w:p w:rsidR="00374DA1" w:rsidRDefault="001D3D4F">
          <w:pPr>
            <w:pStyle w:val="WPSOffice2"/>
            <w:tabs>
              <w:tab w:val="right" w:leader="dot" w:pos="8306"/>
            </w:tabs>
            <w:ind w:left="420"/>
          </w:pPr>
          <w:hyperlink w:anchor="_Toc940_WPSOffice_Level2" w:history="1">
            <w:sdt>
              <w:sdtPr>
                <w:rPr>
                  <w:rFonts w:asciiTheme="minorHAnsi" w:eastAsiaTheme="minorEastAsia" w:hAnsiTheme="minorHAnsi" w:cstheme="minorBidi"/>
                  <w:b/>
                  <w:kern w:val="44"/>
                  <w:sz w:val="44"/>
                  <w:szCs w:val="24"/>
                </w:rPr>
                <w:id w:val="-350039853"/>
                <w:placeholder>
                  <w:docPart w:val="{bc8e7e99-18dc-4193-ae9e-93d59568d47d}"/>
                </w:placeholder>
              </w:sdtPr>
              <w:sdtEndPr/>
              <w:sdtContent>
                <w:r w:rsidR="00F162E9">
                  <w:rPr>
                    <w:rFonts w:ascii="Arial" w:eastAsia="黑体" w:hAnsi="Arial" w:cstheme="minorBidi" w:hint="eastAsia"/>
                  </w:rPr>
                  <w:t>5.1</w:t>
                </w:r>
                <w:r w:rsidR="00F162E9">
                  <w:rPr>
                    <w:rFonts w:ascii="Arial" w:eastAsia="黑体" w:hAnsi="Arial" w:cstheme="minorBidi" w:hint="eastAsia"/>
                  </w:rPr>
                  <w:t>对所建议的系统的说明</w:t>
                </w:r>
              </w:sdtContent>
            </w:sdt>
            <w:r w:rsidR="00F162E9">
              <w:tab/>
            </w:r>
            <w:bookmarkStart w:id="26" w:name="_Toc940_WPSOffice_Level2Page"/>
            <w:r w:rsidR="00F162E9">
              <w:t>7</w:t>
            </w:r>
            <w:bookmarkEnd w:id="26"/>
          </w:hyperlink>
        </w:p>
        <w:p w:rsidR="00374DA1" w:rsidRDefault="001D3D4F">
          <w:pPr>
            <w:pStyle w:val="WPSOffice2"/>
            <w:tabs>
              <w:tab w:val="right" w:leader="dot" w:pos="8306"/>
            </w:tabs>
            <w:ind w:left="420"/>
          </w:pPr>
          <w:hyperlink w:anchor="_Toc18790_WPSOffice_Level2" w:history="1">
            <w:sdt>
              <w:sdtPr>
                <w:rPr>
                  <w:rFonts w:asciiTheme="minorHAnsi" w:eastAsiaTheme="minorEastAsia" w:hAnsiTheme="minorHAnsi" w:cstheme="minorBidi"/>
                  <w:b/>
                  <w:kern w:val="44"/>
                  <w:sz w:val="44"/>
                  <w:szCs w:val="24"/>
                </w:rPr>
                <w:id w:val="-2026693664"/>
                <w:placeholder>
                  <w:docPart w:val="{5fa6e901-d33c-4120-bbd0-2fb103492100}"/>
                </w:placeholder>
              </w:sdtPr>
              <w:sdtEndPr/>
              <w:sdtContent>
                <w:r w:rsidR="00F162E9">
                  <w:rPr>
                    <w:rFonts w:ascii="Arial" w:eastAsia="黑体" w:hAnsi="Arial" w:cstheme="minorBidi" w:hint="eastAsia"/>
                  </w:rPr>
                  <w:t>5.2</w:t>
                </w:r>
                <w:r w:rsidR="00F162E9">
                  <w:rPr>
                    <w:rFonts w:ascii="Arial" w:eastAsia="黑体" w:hAnsi="Arial" w:cstheme="minorBidi" w:hint="eastAsia"/>
                  </w:rPr>
                  <w:t>数据流程和处理流程</w:t>
                </w:r>
              </w:sdtContent>
            </w:sdt>
            <w:r w:rsidR="00F162E9">
              <w:tab/>
            </w:r>
            <w:bookmarkStart w:id="27" w:name="_Toc18790_WPSOffice_Level2Page"/>
            <w:r w:rsidR="00F162E9">
              <w:t>7</w:t>
            </w:r>
            <w:bookmarkEnd w:id="27"/>
          </w:hyperlink>
        </w:p>
        <w:p w:rsidR="00374DA1" w:rsidRDefault="001D3D4F">
          <w:pPr>
            <w:pStyle w:val="WPSOffice2"/>
            <w:tabs>
              <w:tab w:val="right" w:leader="dot" w:pos="8306"/>
            </w:tabs>
            <w:ind w:left="420"/>
          </w:pPr>
          <w:hyperlink w:anchor="_Toc1208_WPSOffice_Level2" w:history="1">
            <w:sdt>
              <w:sdtPr>
                <w:rPr>
                  <w:rFonts w:asciiTheme="minorHAnsi" w:eastAsiaTheme="minorEastAsia" w:hAnsiTheme="minorHAnsi" w:cstheme="minorBidi"/>
                  <w:b/>
                  <w:kern w:val="44"/>
                  <w:sz w:val="44"/>
                  <w:szCs w:val="24"/>
                </w:rPr>
                <w:id w:val="-1153602372"/>
                <w:placeholder>
                  <w:docPart w:val="{bcbc0af3-e792-4d80-b5c9-698166db453b}"/>
                </w:placeholder>
              </w:sdtPr>
              <w:sdtEndPr/>
              <w:sdtContent>
                <w:r w:rsidR="00F162E9">
                  <w:rPr>
                    <w:rFonts w:ascii="Arial" w:eastAsia="黑体" w:hAnsi="Arial" w:cstheme="minorBidi" w:hint="eastAsia"/>
                  </w:rPr>
                  <w:t>5.3</w:t>
                </w:r>
                <w:r w:rsidR="00F162E9">
                  <w:rPr>
                    <w:rFonts w:ascii="Arial" w:eastAsia="黑体" w:hAnsi="Arial" w:cstheme="minorBidi" w:hint="eastAsia"/>
                  </w:rPr>
                  <w:t>与原系统的比较</w:t>
                </w:r>
                <w:r w:rsidR="00F162E9">
                  <w:rPr>
                    <w:rFonts w:ascii="Arial" w:eastAsia="黑体" w:hAnsi="Arial" w:cstheme="minorBidi" w:hint="eastAsia"/>
                  </w:rPr>
                  <w:t>(</w:t>
                </w:r>
                <w:r w:rsidR="00F162E9">
                  <w:rPr>
                    <w:rFonts w:ascii="Arial" w:eastAsia="黑体" w:hAnsi="Arial" w:cstheme="minorBidi" w:hint="eastAsia"/>
                  </w:rPr>
                  <w:t>若有原系统</w:t>
                </w:r>
                <w:r w:rsidR="00F162E9">
                  <w:rPr>
                    <w:rFonts w:ascii="Arial" w:eastAsia="黑体" w:hAnsi="Arial" w:cstheme="minorBidi" w:hint="eastAsia"/>
                  </w:rPr>
                  <w:t>)</w:t>
                </w:r>
              </w:sdtContent>
            </w:sdt>
            <w:r w:rsidR="00F162E9">
              <w:tab/>
            </w:r>
            <w:bookmarkStart w:id="28" w:name="_Toc1208_WPSOffice_Level2Page"/>
            <w:r w:rsidR="00F162E9">
              <w:t>7</w:t>
            </w:r>
            <w:bookmarkEnd w:id="28"/>
          </w:hyperlink>
        </w:p>
        <w:p w:rsidR="00374DA1" w:rsidRDefault="001D3D4F">
          <w:pPr>
            <w:pStyle w:val="WPSOffice2"/>
            <w:tabs>
              <w:tab w:val="right" w:leader="dot" w:pos="8306"/>
            </w:tabs>
            <w:ind w:left="420"/>
          </w:pPr>
          <w:hyperlink w:anchor="_Toc6899_WPSOffice_Level2" w:history="1">
            <w:sdt>
              <w:sdtPr>
                <w:rPr>
                  <w:rFonts w:asciiTheme="minorHAnsi" w:eastAsiaTheme="minorEastAsia" w:hAnsiTheme="minorHAnsi" w:cstheme="minorBidi"/>
                  <w:b/>
                  <w:kern w:val="44"/>
                  <w:sz w:val="44"/>
                  <w:szCs w:val="24"/>
                </w:rPr>
                <w:id w:val="-1130475467"/>
                <w:placeholder>
                  <w:docPart w:val="{d5997377-7693-400a-bc70-c533809fc9a9}"/>
                </w:placeholder>
              </w:sdtPr>
              <w:sdtEndPr/>
              <w:sdtContent>
                <w:r w:rsidR="00F162E9">
                  <w:rPr>
                    <w:rFonts w:ascii="Arial" w:eastAsia="黑体" w:hAnsi="Arial" w:cstheme="minorBidi" w:hint="eastAsia"/>
                  </w:rPr>
                  <w:t>5.4</w:t>
                </w:r>
                <w:r w:rsidR="00F162E9">
                  <w:rPr>
                    <w:rFonts w:ascii="Arial" w:eastAsia="黑体" w:hAnsi="Arial" w:cstheme="minorBidi" w:hint="eastAsia"/>
                  </w:rPr>
                  <w:t>影响</w:t>
                </w:r>
                <w:r w:rsidR="00F162E9">
                  <w:rPr>
                    <w:rFonts w:ascii="Arial" w:eastAsia="黑体" w:hAnsi="Arial" w:cstheme="minorBidi" w:hint="eastAsia"/>
                  </w:rPr>
                  <w:t>(</w:t>
                </w:r>
                <w:r w:rsidR="00F162E9">
                  <w:rPr>
                    <w:rFonts w:ascii="Arial" w:eastAsia="黑体" w:hAnsi="Arial" w:cstheme="minorBidi" w:hint="eastAsia"/>
                  </w:rPr>
                  <w:t>或要求</w:t>
                </w:r>
                <w:r w:rsidR="00F162E9">
                  <w:rPr>
                    <w:rFonts w:ascii="Arial" w:eastAsia="黑体" w:hAnsi="Arial" w:cstheme="minorBidi" w:hint="eastAsia"/>
                  </w:rPr>
                  <w:t>)</w:t>
                </w:r>
              </w:sdtContent>
            </w:sdt>
            <w:r w:rsidR="00F162E9">
              <w:tab/>
            </w:r>
            <w:bookmarkStart w:id="29" w:name="_Toc6899_WPSOffice_Level2Page"/>
            <w:r w:rsidR="00F162E9">
              <w:t>8</w:t>
            </w:r>
            <w:bookmarkEnd w:id="29"/>
          </w:hyperlink>
        </w:p>
        <w:p w:rsidR="00374DA1" w:rsidRDefault="001D3D4F">
          <w:pPr>
            <w:pStyle w:val="WPSOffice3"/>
            <w:tabs>
              <w:tab w:val="right" w:leader="dot" w:pos="8306"/>
            </w:tabs>
            <w:ind w:left="840"/>
          </w:pPr>
          <w:hyperlink w:anchor="_Toc21861_WPSOffice_Level3" w:history="1">
            <w:sdt>
              <w:sdtPr>
                <w:rPr>
                  <w:rFonts w:asciiTheme="minorHAnsi" w:eastAsiaTheme="minorEastAsia" w:hAnsiTheme="minorHAnsi" w:cstheme="minorBidi"/>
                  <w:b/>
                  <w:kern w:val="44"/>
                  <w:sz w:val="44"/>
                  <w:szCs w:val="24"/>
                </w:rPr>
                <w:id w:val="1221173478"/>
                <w:placeholder>
                  <w:docPart w:val="{1b5cc650-f312-42c2-9c4e-8c7599e10387}"/>
                </w:placeholder>
              </w:sdtPr>
              <w:sdtEndPr/>
              <w:sdtContent>
                <w:r w:rsidR="00F162E9">
                  <w:rPr>
                    <w:rFonts w:asciiTheme="minorHAnsi" w:eastAsiaTheme="minorEastAsia" w:hAnsiTheme="minorHAnsi" w:cstheme="minorBidi" w:hint="eastAsia"/>
                  </w:rPr>
                  <w:t>5.4.1</w:t>
                </w:r>
                <w:r w:rsidR="00F162E9">
                  <w:rPr>
                    <w:rFonts w:asciiTheme="minorHAnsi" w:eastAsiaTheme="minorEastAsia" w:hAnsiTheme="minorHAnsi" w:cstheme="minorBidi" w:hint="eastAsia"/>
                  </w:rPr>
                  <w:t>设备</w:t>
                </w:r>
              </w:sdtContent>
            </w:sdt>
            <w:r w:rsidR="00F162E9">
              <w:tab/>
            </w:r>
            <w:bookmarkStart w:id="30" w:name="_Toc21861_WPSOffice_Level3Page"/>
            <w:r w:rsidR="00F162E9">
              <w:t>8</w:t>
            </w:r>
            <w:bookmarkEnd w:id="30"/>
          </w:hyperlink>
        </w:p>
        <w:p w:rsidR="00374DA1" w:rsidRDefault="001D3D4F">
          <w:pPr>
            <w:pStyle w:val="WPSOffice3"/>
            <w:tabs>
              <w:tab w:val="right" w:leader="dot" w:pos="8306"/>
            </w:tabs>
            <w:ind w:left="840"/>
          </w:pPr>
          <w:hyperlink w:anchor="_Toc24546_WPSOffice_Level3" w:history="1">
            <w:sdt>
              <w:sdtPr>
                <w:rPr>
                  <w:rFonts w:asciiTheme="minorHAnsi" w:eastAsiaTheme="minorEastAsia" w:hAnsiTheme="minorHAnsi" w:cstheme="minorBidi"/>
                  <w:b/>
                  <w:kern w:val="44"/>
                  <w:sz w:val="44"/>
                  <w:szCs w:val="24"/>
                </w:rPr>
                <w:id w:val="-378094305"/>
                <w:placeholder>
                  <w:docPart w:val="{733f282c-62b5-4e5a-82c2-214948b8aa7d}"/>
                </w:placeholder>
              </w:sdtPr>
              <w:sdtEndPr/>
              <w:sdtContent>
                <w:r w:rsidR="00F162E9">
                  <w:rPr>
                    <w:rFonts w:asciiTheme="minorHAnsi" w:eastAsiaTheme="minorEastAsia" w:hAnsiTheme="minorHAnsi" w:cstheme="minorBidi" w:hint="eastAsia"/>
                  </w:rPr>
                  <w:t>5.4.2</w:t>
                </w:r>
                <w:r w:rsidR="00F162E9">
                  <w:rPr>
                    <w:rFonts w:asciiTheme="minorHAnsi" w:eastAsiaTheme="minorEastAsia" w:hAnsiTheme="minorHAnsi" w:cstheme="minorBidi" w:hint="eastAsia"/>
                  </w:rPr>
                  <w:t>软件</w:t>
                </w:r>
              </w:sdtContent>
            </w:sdt>
            <w:r w:rsidR="00F162E9">
              <w:tab/>
            </w:r>
            <w:bookmarkStart w:id="31" w:name="_Toc24546_WPSOffice_Level3Page"/>
            <w:r w:rsidR="00F162E9">
              <w:t>8</w:t>
            </w:r>
            <w:bookmarkEnd w:id="31"/>
          </w:hyperlink>
        </w:p>
        <w:p w:rsidR="00374DA1" w:rsidRDefault="001D3D4F">
          <w:pPr>
            <w:pStyle w:val="WPSOffice3"/>
            <w:tabs>
              <w:tab w:val="right" w:leader="dot" w:pos="8306"/>
            </w:tabs>
            <w:ind w:left="840"/>
          </w:pPr>
          <w:hyperlink w:anchor="_Toc27981_WPSOffice_Level3" w:history="1">
            <w:sdt>
              <w:sdtPr>
                <w:rPr>
                  <w:rFonts w:asciiTheme="minorHAnsi" w:eastAsiaTheme="minorEastAsia" w:hAnsiTheme="minorHAnsi" w:cstheme="minorBidi"/>
                  <w:b/>
                  <w:kern w:val="44"/>
                  <w:sz w:val="44"/>
                  <w:szCs w:val="24"/>
                </w:rPr>
                <w:id w:val="-1244336226"/>
                <w:placeholder>
                  <w:docPart w:val="{a25374e8-ebce-4553-8275-f6bde4e52d16}"/>
                </w:placeholder>
              </w:sdtPr>
              <w:sdtEndPr/>
              <w:sdtContent>
                <w:r w:rsidR="00F162E9">
                  <w:rPr>
                    <w:rFonts w:asciiTheme="minorHAnsi" w:eastAsiaTheme="minorEastAsia" w:hAnsiTheme="minorHAnsi" w:cstheme="minorBidi" w:hint="eastAsia"/>
                  </w:rPr>
                  <w:t>5.4.3</w:t>
                </w:r>
                <w:r w:rsidR="00F162E9">
                  <w:rPr>
                    <w:rFonts w:asciiTheme="minorHAnsi" w:eastAsiaTheme="minorEastAsia" w:hAnsiTheme="minorHAnsi" w:cstheme="minorBidi" w:hint="eastAsia"/>
                  </w:rPr>
                  <w:t>运行</w:t>
                </w:r>
              </w:sdtContent>
            </w:sdt>
            <w:r w:rsidR="00F162E9">
              <w:tab/>
            </w:r>
            <w:bookmarkStart w:id="32" w:name="_Toc27981_WPSOffice_Level3Page"/>
            <w:r w:rsidR="00F162E9">
              <w:t>8</w:t>
            </w:r>
            <w:bookmarkEnd w:id="32"/>
          </w:hyperlink>
        </w:p>
        <w:p w:rsidR="00374DA1" w:rsidRDefault="001D3D4F">
          <w:pPr>
            <w:pStyle w:val="WPSOffice3"/>
            <w:tabs>
              <w:tab w:val="right" w:leader="dot" w:pos="8306"/>
            </w:tabs>
            <w:ind w:left="840"/>
          </w:pPr>
          <w:hyperlink w:anchor="_Toc28698_WPSOffice_Level3" w:history="1">
            <w:sdt>
              <w:sdtPr>
                <w:rPr>
                  <w:rFonts w:asciiTheme="minorHAnsi" w:eastAsiaTheme="minorEastAsia" w:hAnsiTheme="minorHAnsi" w:cstheme="minorBidi"/>
                  <w:b/>
                  <w:kern w:val="44"/>
                  <w:sz w:val="44"/>
                  <w:szCs w:val="24"/>
                </w:rPr>
                <w:id w:val="-184212820"/>
                <w:placeholder>
                  <w:docPart w:val="{dc664030-5f26-422d-b77c-bb0320b38543}"/>
                </w:placeholder>
              </w:sdtPr>
              <w:sdtEndPr/>
              <w:sdtContent>
                <w:r w:rsidR="00F162E9">
                  <w:rPr>
                    <w:rFonts w:asciiTheme="minorHAnsi" w:eastAsiaTheme="minorEastAsia" w:hAnsiTheme="minorHAnsi" w:cstheme="minorBidi" w:hint="eastAsia"/>
                  </w:rPr>
                  <w:t>5.4.4</w:t>
                </w:r>
                <w:r w:rsidR="00F162E9">
                  <w:rPr>
                    <w:rFonts w:asciiTheme="minorHAnsi" w:eastAsiaTheme="minorEastAsia" w:hAnsiTheme="minorHAnsi" w:cstheme="minorBidi" w:hint="eastAsia"/>
                  </w:rPr>
                  <w:t>开发</w:t>
                </w:r>
              </w:sdtContent>
            </w:sdt>
            <w:r w:rsidR="00F162E9">
              <w:tab/>
            </w:r>
            <w:bookmarkStart w:id="33" w:name="_Toc28698_WPSOffice_Level3Page"/>
            <w:r w:rsidR="00F162E9">
              <w:t>8</w:t>
            </w:r>
            <w:bookmarkEnd w:id="33"/>
          </w:hyperlink>
        </w:p>
        <w:p w:rsidR="00374DA1" w:rsidRDefault="001D3D4F">
          <w:pPr>
            <w:pStyle w:val="WPSOffice3"/>
            <w:tabs>
              <w:tab w:val="right" w:leader="dot" w:pos="8306"/>
            </w:tabs>
            <w:ind w:left="840"/>
          </w:pPr>
          <w:hyperlink w:anchor="_Toc4473_WPSOffice_Level3" w:history="1">
            <w:sdt>
              <w:sdtPr>
                <w:rPr>
                  <w:rFonts w:asciiTheme="minorHAnsi" w:eastAsiaTheme="minorEastAsia" w:hAnsiTheme="minorHAnsi" w:cstheme="minorBidi"/>
                  <w:b/>
                  <w:kern w:val="44"/>
                  <w:sz w:val="44"/>
                  <w:szCs w:val="24"/>
                </w:rPr>
                <w:id w:val="1583177517"/>
                <w:placeholder>
                  <w:docPart w:val="{98ee7062-3939-49ce-ab4a-d42cb7376959}"/>
                </w:placeholder>
              </w:sdtPr>
              <w:sdtEndPr/>
              <w:sdtContent>
                <w:r w:rsidR="00F162E9">
                  <w:rPr>
                    <w:rFonts w:asciiTheme="minorHAnsi" w:eastAsiaTheme="minorEastAsia" w:hAnsiTheme="minorHAnsi" w:cstheme="minorBidi" w:hint="eastAsia"/>
                  </w:rPr>
                  <w:t>5.4.5</w:t>
                </w:r>
                <w:r w:rsidR="00F162E9">
                  <w:rPr>
                    <w:rFonts w:asciiTheme="minorHAnsi" w:eastAsiaTheme="minorEastAsia" w:hAnsiTheme="minorHAnsi" w:cstheme="minorBidi" w:hint="eastAsia"/>
                  </w:rPr>
                  <w:t>环境</w:t>
                </w:r>
              </w:sdtContent>
            </w:sdt>
            <w:r w:rsidR="00F162E9">
              <w:tab/>
            </w:r>
            <w:bookmarkStart w:id="34" w:name="_Toc4473_WPSOffice_Level3Page"/>
            <w:r w:rsidR="00F162E9">
              <w:t>8</w:t>
            </w:r>
            <w:bookmarkEnd w:id="34"/>
          </w:hyperlink>
        </w:p>
        <w:p w:rsidR="00374DA1" w:rsidRDefault="001D3D4F">
          <w:pPr>
            <w:pStyle w:val="WPSOffice3"/>
            <w:tabs>
              <w:tab w:val="right" w:leader="dot" w:pos="8306"/>
            </w:tabs>
            <w:ind w:left="840"/>
          </w:pPr>
          <w:hyperlink w:anchor="_Toc28472_WPSOffice_Level3" w:history="1">
            <w:sdt>
              <w:sdtPr>
                <w:rPr>
                  <w:rFonts w:asciiTheme="minorHAnsi" w:eastAsiaTheme="minorEastAsia" w:hAnsiTheme="minorHAnsi" w:cstheme="minorBidi"/>
                  <w:b/>
                  <w:kern w:val="44"/>
                  <w:sz w:val="44"/>
                  <w:szCs w:val="24"/>
                </w:rPr>
                <w:id w:val="-2032785300"/>
                <w:placeholder>
                  <w:docPart w:val="{e57c1a94-2f25-4f80-8ecb-00e3a45d4f9f}"/>
                </w:placeholder>
              </w:sdtPr>
              <w:sdtEndPr/>
              <w:sdtContent>
                <w:r w:rsidR="00F162E9">
                  <w:rPr>
                    <w:rFonts w:asciiTheme="minorHAnsi" w:eastAsiaTheme="minorEastAsia" w:hAnsiTheme="minorHAnsi" w:cstheme="minorBidi" w:hint="eastAsia"/>
                  </w:rPr>
                  <w:t>5.4.6</w:t>
                </w:r>
                <w:r w:rsidR="00F162E9">
                  <w:rPr>
                    <w:rFonts w:asciiTheme="minorHAnsi" w:eastAsiaTheme="minorEastAsia" w:hAnsiTheme="minorHAnsi" w:cstheme="minorBidi" w:hint="eastAsia"/>
                  </w:rPr>
                  <w:t>经费</w:t>
                </w:r>
              </w:sdtContent>
            </w:sdt>
            <w:r w:rsidR="00F162E9">
              <w:tab/>
            </w:r>
            <w:bookmarkStart w:id="35" w:name="_Toc28472_WPSOffice_Level3Page"/>
            <w:r w:rsidR="00F162E9">
              <w:t>8</w:t>
            </w:r>
            <w:bookmarkEnd w:id="35"/>
          </w:hyperlink>
        </w:p>
        <w:p w:rsidR="00374DA1" w:rsidRDefault="001D3D4F">
          <w:pPr>
            <w:pStyle w:val="WPSOffice2"/>
            <w:tabs>
              <w:tab w:val="right" w:leader="dot" w:pos="8306"/>
            </w:tabs>
            <w:ind w:left="420"/>
          </w:pPr>
          <w:hyperlink w:anchor="_Toc30367_WPSOffice_Level2" w:history="1">
            <w:sdt>
              <w:sdtPr>
                <w:rPr>
                  <w:rFonts w:asciiTheme="minorHAnsi" w:eastAsiaTheme="minorEastAsia" w:hAnsiTheme="minorHAnsi" w:cstheme="minorBidi"/>
                  <w:b/>
                  <w:kern w:val="44"/>
                  <w:sz w:val="44"/>
                  <w:szCs w:val="24"/>
                </w:rPr>
                <w:id w:val="-149293284"/>
                <w:placeholder>
                  <w:docPart w:val="{be49dce6-09b4-47a8-9cab-565deea73769}"/>
                </w:placeholder>
              </w:sdtPr>
              <w:sdtEndPr/>
              <w:sdtContent>
                <w:r w:rsidR="00F162E9">
                  <w:rPr>
                    <w:rFonts w:asciiTheme="minorHAnsi" w:eastAsiaTheme="minorEastAsia" w:hAnsiTheme="minorHAnsi" w:cstheme="minorBidi" w:hint="eastAsia"/>
                  </w:rPr>
                  <w:t>5.5</w:t>
                </w:r>
                <w:r w:rsidR="00F162E9">
                  <w:rPr>
                    <w:rFonts w:asciiTheme="minorHAnsi" w:eastAsiaTheme="minorEastAsia" w:hAnsiTheme="minorHAnsi" w:cstheme="minorBidi" w:hint="eastAsia"/>
                  </w:rPr>
                  <w:t>局限性</w:t>
                </w:r>
              </w:sdtContent>
            </w:sdt>
            <w:r w:rsidR="00F162E9">
              <w:tab/>
            </w:r>
            <w:bookmarkStart w:id="36" w:name="_Toc30367_WPSOffice_Level2Page"/>
            <w:r w:rsidR="00F162E9">
              <w:t>9</w:t>
            </w:r>
            <w:bookmarkEnd w:id="36"/>
          </w:hyperlink>
        </w:p>
        <w:p w:rsidR="00374DA1" w:rsidRDefault="001D3D4F">
          <w:pPr>
            <w:pStyle w:val="WPSOffice1"/>
            <w:tabs>
              <w:tab w:val="right" w:leader="dot" w:pos="8306"/>
            </w:tabs>
          </w:pPr>
          <w:hyperlink w:anchor="_Toc29572_WPSOffice_Level1" w:history="1">
            <w:sdt>
              <w:sdtPr>
                <w:rPr>
                  <w:rFonts w:asciiTheme="minorHAnsi" w:eastAsiaTheme="minorEastAsia" w:hAnsiTheme="minorHAnsi" w:cstheme="minorBidi"/>
                  <w:b/>
                  <w:kern w:val="44"/>
                  <w:sz w:val="44"/>
                  <w:szCs w:val="24"/>
                </w:rPr>
                <w:id w:val="1410652988"/>
                <w:placeholder>
                  <w:docPart w:val="{9d2cd535-5792-4c4b-b025-c0c1b294aa84}"/>
                </w:placeholder>
              </w:sdtPr>
              <w:sdtEndPr/>
              <w:sdtContent>
                <w:r w:rsidR="00F162E9">
                  <w:rPr>
                    <w:rFonts w:asciiTheme="minorHAnsi" w:eastAsiaTheme="minorEastAsia" w:hAnsiTheme="minorHAnsi" w:cstheme="minorBidi" w:hint="eastAsia"/>
                  </w:rPr>
                  <w:t>6</w:t>
                </w:r>
                <w:r w:rsidR="00F162E9">
                  <w:rPr>
                    <w:rFonts w:asciiTheme="minorHAnsi" w:eastAsiaTheme="minorEastAsia" w:hAnsiTheme="minorHAnsi" w:cstheme="minorBidi" w:hint="eastAsia"/>
                  </w:rPr>
                  <w:t>经济可行性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成本</w:t>
                </w:r>
                <w:r w:rsidR="00F162E9">
                  <w:rPr>
                    <w:rFonts w:asciiTheme="minorHAnsi" w:eastAsiaTheme="minorEastAsia" w:hAnsiTheme="minorHAnsi" w:cstheme="minorBidi"/>
                  </w:rPr>
                  <w:t>----</w:t>
                </w:r>
                <w:r w:rsidR="00F162E9">
                  <w:rPr>
                    <w:rFonts w:asciiTheme="minorHAnsi" w:eastAsiaTheme="minorEastAsia" w:hAnsiTheme="minorHAnsi" w:cstheme="minorBidi" w:hint="eastAsia"/>
                  </w:rPr>
                  <w:t>效益分析</w:t>
                </w:r>
                <w:r w:rsidR="00F162E9">
                  <w:rPr>
                    <w:rFonts w:asciiTheme="minorHAnsi" w:eastAsiaTheme="minorEastAsia" w:hAnsiTheme="minorHAnsi" w:cstheme="minorBidi" w:hint="eastAsia"/>
                  </w:rPr>
                  <w:t>)</w:t>
                </w:r>
              </w:sdtContent>
            </w:sdt>
            <w:r w:rsidR="00F162E9">
              <w:tab/>
            </w:r>
            <w:bookmarkStart w:id="37" w:name="_Toc29572_WPSOffice_Level1Page"/>
            <w:r w:rsidR="00F162E9">
              <w:t>9</w:t>
            </w:r>
            <w:bookmarkEnd w:id="37"/>
          </w:hyperlink>
        </w:p>
        <w:p w:rsidR="00374DA1" w:rsidRDefault="001D3D4F">
          <w:pPr>
            <w:pStyle w:val="WPSOffice2"/>
            <w:tabs>
              <w:tab w:val="right" w:leader="dot" w:pos="8306"/>
            </w:tabs>
            <w:ind w:left="420"/>
          </w:pPr>
          <w:hyperlink w:anchor="_Toc25524_WPSOffice_Level2" w:history="1">
            <w:sdt>
              <w:sdtPr>
                <w:rPr>
                  <w:rFonts w:asciiTheme="minorHAnsi" w:eastAsiaTheme="minorEastAsia" w:hAnsiTheme="minorHAnsi" w:cstheme="minorBidi"/>
                  <w:b/>
                  <w:kern w:val="44"/>
                  <w:sz w:val="44"/>
                  <w:szCs w:val="24"/>
                </w:rPr>
                <w:id w:val="-306310727"/>
                <w:placeholder>
                  <w:docPart w:val="{5c127ec8-d6e2-4e1d-a5f3-21ea2226117c}"/>
                </w:placeholder>
              </w:sdtPr>
              <w:sdtEndPr/>
              <w:sdtContent>
                <w:r w:rsidR="00F162E9">
                  <w:rPr>
                    <w:rFonts w:ascii="Arial" w:eastAsia="黑体" w:hAnsi="Arial" w:cstheme="minorBidi" w:hint="eastAsia"/>
                  </w:rPr>
                  <w:t>6.1</w:t>
                </w:r>
                <w:r w:rsidR="00F162E9">
                  <w:rPr>
                    <w:rFonts w:ascii="Arial" w:eastAsia="黑体" w:hAnsi="Arial" w:cstheme="minorBidi" w:hint="eastAsia"/>
                  </w:rPr>
                  <w:t>投资</w:t>
                </w:r>
              </w:sdtContent>
            </w:sdt>
            <w:r w:rsidR="00F162E9">
              <w:tab/>
            </w:r>
            <w:bookmarkStart w:id="38" w:name="_Toc25524_WPSOffice_Level2Page"/>
            <w:r w:rsidR="00F162E9">
              <w:t>9</w:t>
            </w:r>
            <w:bookmarkEnd w:id="38"/>
          </w:hyperlink>
        </w:p>
        <w:p w:rsidR="00374DA1" w:rsidRDefault="001D3D4F">
          <w:pPr>
            <w:pStyle w:val="WPSOffice2"/>
            <w:tabs>
              <w:tab w:val="right" w:leader="dot" w:pos="8306"/>
            </w:tabs>
            <w:ind w:left="420"/>
          </w:pPr>
          <w:hyperlink w:anchor="_Toc19099_WPSOffice_Level2" w:history="1">
            <w:sdt>
              <w:sdtPr>
                <w:rPr>
                  <w:rFonts w:asciiTheme="minorHAnsi" w:eastAsiaTheme="minorEastAsia" w:hAnsiTheme="minorHAnsi" w:cstheme="minorBidi"/>
                  <w:b/>
                  <w:kern w:val="44"/>
                  <w:sz w:val="44"/>
                  <w:szCs w:val="24"/>
                </w:rPr>
                <w:id w:val="763893211"/>
                <w:placeholder>
                  <w:docPart w:val="{6ff45014-de85-44f3-98ef-82d6bf6862e7}"/>
                </w:placeholder>
              </w:sdtPr>
              <w:sdtEndPr/>
              <w:sdtContent>
                <w:r w:rsidR="00F162E9">
                  <w:rPr>
                    <w:rFonts w:ascii="Arial" w:eastAsia="黑体" w:hAnsi="Arial" w:cstheme="minorBidi" w:hint="eastAsia"/>
                  </w:rPr>
                  <w:t>6.2</w:t>
                </w:r>
                <w:r w:rsidR="00F162E9">
                  <w:rPr>
                    <w:rFonts w:ascii="Arial" w:eastAsia="黑体" w:hAnsi="Arial" w:cstheme="minorBidi" w:hint="eastAsia"/>
                  </w:rPr>
                  <w:t>预期的经济效益</w:t>
                </w:r>
              </w:sdtContent>
            </w:sdt>
            <w:r w:rsidR="00F162E9">
              <w:tab/>
            </w:r>
            <w:bookmarkStart w:id="39" w:name="_Toc19099_WPSOffice_Level2Page"/>
            <w:r w:rsidR="00F162E9">
              <w:t>9</w:t>
            </w:r>
            <w:bookmarkEnd w:id="39"/>
          </w:hyperlink>
        </w:p>
        <w:p w:rsidR="00374DA1" w:rsidRDefault="001D3D4F">
          <w:pPr>
            <w:pStyle w:val="WPSOffice3"/>
            <w:tabs>
              <w:tab w:val="right" w:leader="dot" w:pos="8306"/>
            </w:tabs>
            <w:ind w:left="840"/>
          </w:pPr>
          <w:hyperlink w:anchor="_Toc4819_WPSOffice_Level3" w:history="1">
            <w:sdt>
              <w:sdtPr>
                <w:rPr>
                  <w:rFonts w:asciiTheme="minorHAnsi" w:eastAsiaTheme="minorEastAsia" w:hAnsiTheme="minorHAnsi" w:cstheme="minorBidi"/>
                  <w:b/>
                  <w:kern w:val="44"/>
                  <w:sz w:val="44"/>
                  <w:szCs w:val="24"/>
                </w:rPr>
                <w:id w:val="-1058553884"/>
                <w:placeholder>
                  <w:docPart w:val="{afc3f670-fc01-4e54-a233-222060a6dd37}"/>
                </w:placeholder>
              </w:sdtPr>
              <w:sdtEndPr/>
              <w:sdtContent>
                <w:r w:rsidR="00F162E9">
                  <w:rPr>
                    <w:rFonts w:asciiTheme="minorHAnsi" w:eastAsiaTheme="minorEastAsia" w:hAnsiTheme="minorHAnsi" w:cstheme="minorBidi" w:hint="eastAsia"/>
                  </w:rPr>
                  <w:t>6.2.1</w:t>
                </w:r>
                <w:r w:rsidR="00F162E9">
                  <w:rPr>
                    <w:rFonts w:asciiTheme="minorHAnsi" w:eastAsiaTheme="minorEastAsia" w:hAnsiTheme="minorHAnsi" w:cstheme="minorBidi" w:hint="eastAsia"/>
                  </w:rPr>
                  <w:t>一次性收益</w:t>
                </w:r>
              </w:sdtContent>
            </w:sdt>
            <w:r w:rsidR="00F162E9">
              <w:tab/>
            </w:r>
            <w:bookmarkStart w:id="40" w:name="_Toc4819_WPSOffice_Level3Page"/>
            <w:r w:rsidR="00F162E9">
              <w:t>9</w:t>
            </w:r>
            <w:bookmarkEnd w:id="40"/>
          </w:hyperlink>
        </w:p>
        <w:p w:rsidR="00374DA1" w:rsidRDefault="001D3D4F">
          <w:pPr>
            <w:pStyle w:val="WPSOffice3"/>
            <w:tabs>
              <w:tab w:val="right" w:leader="dot" w:pos="8306"/>
            </w:tabs>
            <w:ind w:left="840"/>
          </w:pPr>
          <w:hyperlink w:anchor="_Toc10799_WPSOffice_Level3" w:history="1">
            <w:sdt>
              <w:sdtPr>
                <w:rPr>
                  <w:rFonts w:asciiTheme="minorHAnsi" w:eastAsiaTheme="minorEastAsia" w:hAnsiTheme="minorHAnsi" w:cstheme="minorBidi"/>
                  <w:b/>
                  <w:kern w:val="44"/>
                  <w:sz w:val="44"/>
                  <w:szCs w:val="24"/>
                </w:rPr>
                <w:id w:val="-219521162"/>
                <w:placeholder>
                  <w:docPart w:val="{e1bb1a12-58fc-41d4-9d80-73a1e3224083}"/>
                </w:placeholder>
              </w:sdtPr>
              <w:sdtEndPr/>
              <w:sdtContent>
                <w:r w:rsidR="00F162E9">
                  <w:rPr>
                    <w:rFonts w:asciiTheme="minorHAnsi" w:eastAsiaTheme="minorEastAsia" w:hAnsiTheme="minorHAnsi" w:cstheme="minorBidi" w:hint="eastAsia"/>
                  </w:rPr>
                  <w:t>6.2.2</w:t>
                </w:r>
                <w:r w:rsidR="00F162E9">
                  <w:rPr>
                    <w:rFonts w:asciiTheme="minorHAnsi" w:eastAsiaTheme="minorEastAsia" w:hAnsiTheme="minorHAnsi" w:cstheme="minorBidi" w:hint="eastAsia"/>
                  </w:rPr>
                  <w:t>非一次性收益</w:t>
                </w:r>
              </w:sdtContent>
            </w:sdt>
            <w:r w:rsidR="00F162E9">
              <w:tab/>
            </w:r>
            <w:bookmarkStart w:id="41" w:name="_Toc10799_WPSOffice_Level3Page"/>
            <w:r w:rsidR="00F162E9">
              <w:t>9</w:t>
            </w:r>
            <w:bookmarkEnd w:id="41"/>
          </w:hyperlink>
        </w:p>
        <w:p w:rsidR="00374DA1" w:rsidRDefault="001D3D4F">
          <w:pPr>
            <w:pStyle w:val="WPSOffice3"/>
            <w:tabs>
              <w:tab w:val="right" w:leader="dot" w:pos="8306"/>
            </w:tabs>
            <w:ind w:left="840"/>
          </w:pPr>
          <w:hyperlink w:anchor="_Toc29572_WPSOffice_Level3" w:history="1">
            <w:sdt>
              <w:sdtPr>
                <w:rPr>
                  <w:rFonts w:asciiTheme="minorHAnsi" w:eastAsiaTheme="minorEastAsia" w:hAnsiTheme="minorHAnsi" w:cstheme="minorBidi"/>
                  <w:b/>
                  <w:kern w:val="44"/>
                  <w:sz w:val="44"/>
                  <w:szCs w:val="24"/>
                </w:rPr>
                <w:id w:val="-1991696856"/>
                <w:placeholder>
                  <w:docPart w:val="{e19d4556-3fed-4e63-9807-5e03a36753e2}"/>
                </w:placeholder>
              </w:sdtPr>
              <w:sdtEndPr/>
              <w:sdtContent>
                <w:r w:rsidR="00F162E9">
                  <w:rPr>
                    <w:rFonts w:asciiTheme="minorHAnsi" w:eastAsiaTheme="minorEastAsia" w:hAnsiTheme="minorHAnsi" w:cstheme="minorBidi" w:hint="eastAsia"/>
                  </w:rPr>
                  <w:t>6.2.3</w:t>
                </w:r>
                <w:r w:rsidR="00F162E9">
                  <w:rPr>
                    <w:rFonts w:asciiTheme="minorHAnsi" w:eastAsiaTheme="minorEastAsia" w:hAnsiTheme="minorHAnsi" w:cstheme="minorBidi" w:hint="eastAsia"/>
                  </w:rPr>
                  <w:t>不可定量的收益</w:t>
                </w:r>
              </w:sdtContent>
            </w:sdt>
            <w:r w:rsidR="00F162E9">
              <w:tab/>
            </w:r>
            <w:bookmarkStart w:id="42" w:name="_Toc29572_WPSOffice_Level3Page"/>
            <w:r w:rsidR="00F162E9">
              <w:t>9</w:t>
            </w:r>
            <w:bookmarkEnd w:id="42"/>
          </w:hyperlink>
        </w:p>
        <w:p w:rsidR="00374DA1" w:rsidRDefault="001D3D4F">
          <w:pPr>
            <w:pStyle w:val="WPSOffice3"/>
            <w:tabs>
              <w:tab w:val="right" w:leader="dot" w:pos="8306"/>
            </w:tabs>
            <w:ind w:left="840"/>
          </w:pPr>
          <w:hyperlink w:anchor="_Toc26488_WPSOffice_Level3" w:history="1">
            <w:sdt>
              <w:sdtPr>
                <w:rPr>
                  <w:rFonts w:asciiTheme="minorHAnsi" w:eastAsiaTheme="minorEastAsia" w:hAnsiTheme="minorHAnsi" w:cstheme="minorBidi"/>
                  <w:b/>
                  <w:kern w:val="44"/>
                  <w:sz w:val="44"/>
                  <w:szCs w:val="24"/>
                </w:rPr>
                <w:id w:val="1050500168"/>
                <w:placeholder>
                  <w:docPart w:val="{5a1eff2e-4995-49b2-8735-5bb55f9393e7}"/>
                </w:placeholder>
              </w:sdtPr>
              <w:sdtEndPr/>
              <w:sdtContent>
                <w:r w:rsidR="00F162E9">
                  <w:rPr>
                    <w:rFonts w:asciiTheme="minorHAnsi" w:eastAsiaTheme="minorEastAsia" w:hAnsiTheme="minorHAnsi" w:cstheme="minorBidi" w:hint="eastAsia"/>
                  </w:rPr>
                  <w:t>6.2.4</w:t>
                </w:r>
                <w:r w:rsidR="00F162E9">
                  <w:rPr>
                    <w:rFonts w:asciiTheme="minorHAnsi" w:eastAsiaTheme="minorEastAsia" w:hAnsiTheme="minorHAnsi" w:cstheme="minorBidi" w:hint="eastAsia"/>
                  </w:rPr>
                  <w:t>收益</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投资比</w:t>
                </w:r>
              </w:sdtContent>
            </w:sdt>
            <w:r w:rsidR="00F162E9">
              <w:tab/>
            </w:r>
            <w:bookmarkStart w:id="43" w:name="_Toc26488_WPSOffice_Level3Page"/>
            <w:r w:rsidR="00F162E9">
              <w:t>9</w:t>
            </w:r>
            <w:bookmarkEnd w:id="43"/>
          </w:hyperlink>
        </w:p>
        <w:p w:rsidR="00374DA1" w:rsidRDefault="001D3D4F">
          <w:pPr>
            <w:pStyle w:val="WPSOffice3"/>
            <w:tabs>
              <w:tab w:val="right" w:leader="dot" w:pos="8306"/>
            </w:tabs>
            <w:ind w:left="840"/>
          </w:pPr>
          <w:hyperlink w:anchor="_Toc24883_WPSOffice_Level3" w:history="1">
            <w:sdt>
              <w:sdtPr>
                <w:rPr>
                  <w:rFonts w:asciiTheme="minorHAnsi" w:eastAsiaTheme="minorEastAsia" w:hAnsiTheme="minorHAnsi" w:cstheme="minorBidi"/>
                  <w:b/>
                  <w:kern w:val="44"/>
                  <w:sz w:val="44"/>
                  <w:szCs w:val="24"/>
                </w:rPr>
                <w:id w:val="2106913245"/>
                <w:placeholder>
                  <w:docPart w:val="{260aa0fa-416b-49cb-b477-18393fc34d1a}"/>
                </w:placeholder>
              </w:sdtPr>
              <w:sdtEndPr/>
              <w:sdtContent>
                <w:r w:rsidR="00F162E9">
                  <w:rPr>
                    <w:rFonts w:asciiTheme="minorHAnsi" w:eastAsiaTheme="minorEastAsia" w:hAnsiTheme="minorHAnsi" w:cstheme="minorBidi" w:hint="eastAsia"/>
                  </w:rPr>
                  <w:t>6.2.5</w:t>
                </w:r>
                <w:r w:rsidR="00F162E9">
                  <w:rPr>
                    <w:rFonts w:asciiTheme="minorHAnsi" w:eastAsiaTheme="minorEastAsia" w:hAnsiTheme="minorHAnsi" w:cstheme="minorBidi" w:hint="eastAsia"/>
                  </w:rPr>
                  <w:t>投资回收周期</w:t>
                </w:r>
              </w:sdtContent>
            </w:sdt>
            <w:r w:rsidR="00F162E9">
              <w:tab/>
            </w:r>
            <w:bookmarkStart w:id="44" w:name="_Toc24883_WPSOffice_Level3Page"/>
            <w:r w:rsidR="00F162E9">
              <w:t>9</w:t>
            </w:r>
            <w:bookmarkEnd w:id="44"/>
          </w:hyperlink>
        </w:p>
        <w:p w:rsidR="00374DA1" w:rsidRDefault="001D3D4F">
          <w:pPr>
            <w:pStyle w:val="WPSOffice2"/>
            <w:tabs>
              <w:tab w:val="right" w:leader="dot" w:pos="8306"/>
            </w:tabs>
            <w:ind w:left="420"/>
          </w:pPr>
          <w:hyperlink w:anchor="_Toc16420_WPSOffice_Level2" w:history="1">
            <w:sdt>
              <w:sdtPr>
                <w:rPr>
                  <w:rFonts w:asciiTheme="minorHAnsi" w:eastAsiaTheme="minorEastAsia" w:hAnsiTheme="minorHAnsi" w:cstheme="minorBidi"/>
                  <w:b/>
                  <w:kern w:val="44"/>
                  <w:sz w:val="44"/>
                  <w:szCs w:val="24"/>
                </w:rPr>
                <w:id w:val="450374786"/>
                <w:placeholder>
                  <w:docPart w:val="{259a204d-8f41-44db-83fc-58fa25a09d66}"/>
                </w:placeholder>
              </w:sdtPr>
              <w:sdtEndPr/>
              <w:sdtContent>
                <w:r w:rsidR="00F162E9">
                  <w:rPr>
                    <w:rFonts w:ascii="Arial" w:eastAsia="黑体" w:hAnsi="Arial" w:cstheme="minorBidi" w:hint="eastAsia"/>
                  </w:rPr>
                  <w:t>6.3</w:t>
                </w:r>
                <w:r w:rsidR="00F162E9">
                  <w:rPr>
                    <w:rFonts w:ascii="Arial" w:eastAsia="黑体" w:hAnsi="Arial" w:cstheme="minorBidi" w:hint="eastAsia"/>
                  </w:rPr>
                  <w:t>市场预测</w:t>
                </w:r>
              </w:sdtContent>
            </w:sdt>
            <w:r w:rsidR="00F162E9">
              <w:tab/>
            </w:r>
            <w:bookmarkStart w:id="45" w:name="_Toc16420_WPSOffice_Level2Page"/>
            <w:r w:rsidR="00F162E9">
              <w:t>10</w:t>
            </w:r>
            <w:bookmarkEnd w:id="45"/>
          </w:hyperlink>
        </w:p>
        <w:p w:rsidR="00374DA1" w:rsidRDefault="001D3D4F">
          <w:pPr>
            <w:pStyle w:val="WPSOffice1"/>
            <w:tabs>
              <w:tab w:val="right" w:leader="dot" w:pos="8306"/>
            </w:tabs>
          </w:pPr>
          <w:hyperlink w:anchor="_Toc26488_WPSOffice_Level1" w:history="1">
            <w:sdt>
              <w:sdtPr>
                <w:rPr>
                  <w:rFonts w:asciiTheme="minorHAnsi" w:eastAsiaTheme="minorEastAsia" w:hAnsiTheme="minorHAnsi" w:cstheme="minorBidi"/>
                  <w:b/>
                  <w:kern w:val="44"/>
                  <w:sz w:val="44"/>
                  <w:szCs w:val="24"/>
                </w:rPr>
                <w:id w:val="-1158992043"/>
                <w:placeholder>
                  <w:docPart w:val="{76b05807-16cf-4eeb-abcb-6578e0dbb596}"/>
                </w:placeholder>
              </w:sdtPr>
              <w:sdtEndPr/>
              <w:sdtContent>
                <w:r w:rsidR="00F162E9">
                  <w:rPr>
                    <w:rFonts w:asciiTheme="minorHAnsi" w:eastAsiaTheme="minorEastAsia" w:hAnsiTheme="minorHAnsi" w:cstheme="minorBidi" w:hint="eastAsia"/>
                  </w:rPr>
                  <w:t>7</w:t>
                </w:r>
                <w:r w:rsidR="00F162E9">
                  <w:rPr>
                    <w:rFonts w:asciiTheme="minorHAnsi" w:eastAsiaTheme="minorEastAsia" w:hAnsiTheme="minorHAnsi" w:cstheme="minorBidi" w:hint="eastAsia"/>
                  </w:rPr>
                  <w:t>技术可行性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技术风险评价</w:t>
                </w:r>
                <w:r w:rsidR="00F162E9">
                  <w:rPr>
                    <w:rFonts w:asciiTheme="minorHAnsi" w:eastAsiaTheme="minorEastAsia" w:hAnsiTheme="minorHAnsi" w:cstheme="minorBidi" w:hint="eastAsia"/>
                  </w:rPr>
                  <w:t>)</w:t>
                </w:r>
              </w:sdtContent>
            </w:sdt>
            <w:r w:rsidR="00F162E9">
              <w:tab/>
            </w:r>
            <w:bookmarkStart w:id="46" w:name="_Toc26488_WPSOffice_Level1Page"/>
            <w:r w:rsidR="00F162E9">
              <w:t>10</w:t>
            </w:r>
            <w:bookmarkEnd w:id="46"/>
          </w:hyperlink>
        </w:p>
        <w:p w:rsidR="00374DA1" w:rsidRDefault="001D3D4F">
          <w:pPr>
            <w:pStyle w:val="WPSOffice1"/>
            <w:tabs>
              <w:tab w:val="right" w:leader="dot" w:pos="8306"/>
            </w:tabs>
          </w:pPr>
          <w:hyperlink w:anchor="_Toc24883_WPSOffice_Level1" w:history="1">
            <w:sdt>
              <w:sdtPr>
                <w:rPr>
                  <w:rFonts w:asciiTheme="minorHAnsi" w:eastAsiaTheme="minorEastAsia" w:hAnsiTheme="minorHAnsi" w:cstheme="minorBidi"/>
                  <w:b/>
                  <w:kern w:val="44"/>
                  <w:sz w:val="44"/>
                  <w:szCs w:val="24"/>
                </w:rPr>
                <w:id w:val="798489488"/>
                <w:placeholder>
                  <w:docPart w:val="{49da3d64-3544-4535-beb4-4f291dbb66c2}"/>
                </w:placeholder>
              </w:sdtPr>
              <w:sdtEndPr/>
              <w:sdtContent>
                <w:r w:rsidR="00F162E9">
                  <w:rPr>
                    <w:rFonts w:ascii="Arial" w:eastAsia="黑体" w:hAnsi="Arial" w:cstheme="minorBidi" w:hint="eastAsia"/>
                  </w:rPr>
                  <w:t>1.</w:t>
                </w:r>
                <w:r w:rsidR="00F162E9">
                  <w:rPr>
                    <w:rFonts w:ascii="Arial" w:eastAsia="黑体" w:hAnsi="Arial" w:cstheme="minorBidi" w:hint="eastAsia"/>
                  </w:rPr>
                  <w:t>技术风险识别</w:t>
                </w:r>
              </w:sdtContent>
            </w:sdt>
            <w:r w:rsidR="00F162E9">
              <w:tab/>
            </w:r>
            <w:bookmarkStart w:id="47" w:name="_Toc24883_WPSOffice_Level1Page"/>
            <w:r w:rsidR="00F162E9">
              <w:t>10</w:t>
            </w:r>
            <w:bookmarkEnd w:id="47"/>
          </w:hyperlink>
        </w:p>
        <w:p w:rsidR="00374DA1" w:rsidRDefault="001D3D4F">
          <w:pPr>
            <w:pStyle w:val="WPSOffice1"/>
            <w:tabs>
              <w:tab w:val="right" w:leader="dot" w:pos="8306"/>
            </w:tabs>
          </w:pPr>
          <w:hyperlink w:anchor="_Toc25321_WPSOffice_Level1" w:history="1">
            <w:sdt>
              <w:sdtPr>
                <w:rPr>
                  <w:rFonts w:asciiTheme="minorHAnsi" w:eastAsiaTheme="minorEastAsia" w:hAnsiTheme="minorHAnsi" w:cstheme="minorBidi"/>
                  <w:b/>
                  <w:kern w:val="44"/>
                  <w:sz w:val="44"/>
                  <w:szCs w:val="24"/>
                </w:rPr>
                <w:id w:val="778603686"/>
                <w:placeholder>
                  <w:docPart w:val="{14ebfb87-97c9-4be5-be26-1ffb8fbefe1c}"/>
                </w:placeholder>
              </w:sdtPr>
              <w:sdtEndPr/>
              <w:sdtContent>
                <w:r w:rsidR="00F162E9">
                  <w:rPr>
                    <w:rFonts w:ascii="Arial" w:eastAsia="黑体" w:hAnsi="Arial" w:cstheme="minorBidi" w:hint="eastAsia"/>
                  </w:rPr>
                  <w:t>2.</w:t>
                </w:r>
                <w:r w:rsidR="00F162E9">
                  <w:rPr>
                    <w:rFonts w:ascii="Arial" w:eastAsia="黑体" w:hAnsi="Arial" w:cstheme="minorBidi" w:hint="eastAsia"/>
                  </w:rPr>
                  <w:t>技术风险评价</w:t>
                </w:r>
              </w:sdtContent>
            </w:sdt>
            <w:r w:rsidR="00F162E9">
              <w:tab/>
            </w:r>
            <w:bookmarkStart w:id="48" w:name="_Toc25321_WPSOffice_Level1Page"/>
            <w:r w:rsidR="00F162E9">
              <w:t>10</w:t>
            </w:r>
            <w:bookmarkEnd w:id="48"/>
          </w:hyperlink>
        </w:p>
        <w:p w:rsidR="00374DA1" w:rsidRDefault="001D3D4F">
          <w:pPr>
            <w:pStyle w:val="WPSOffice1"/>
            <w:tabs>
              <w:tab w:val="right" w:leader="dot" w:pos="8306"/>
            </w:tabs>
          </w:pPr>
          <w:hyperlink w:anchor="_Toc513_WPSOffice_Level1" w:history="1">
            <w:sdt>
              <w:sdtPr>
                <w:rPr>
                  <w:rFonts w:asciiTheme="minorHAnsi" w:eastAsiaTheme="minorEastAsia" w:hAnsiTheme="minorHAnsi" w:cstheme="minorBidi"/>
                  <w:b/>
                  <w:kern w:val="44"/>
                  <w:sz w:val="44"/>
                  <w:szCs w:val="24"/>
                </w:rPr>
                <w:id w:val="183170009"/>
                <w:placeholder>
                  <w:docPart w:val="{46aa49b8-5f76-42a5-9490-406bc86ce3e7}"/>
                </w:placeholder>
              </w:sdtPr>
              <w:sdtEndPr/>
              <w:sdtContent>
                <w:r w:rsidR="00F162E9">
                  <w:rPr>
                    <w:rFonts w:ascii="Arial" w:eastAsia="黑体" w:hAnsi="Arial" w:cstheme="minorBidi" w:hint="eastAsia"/>
                  </w:rPr>
                  <w:t>3.</w:t>
                </w:r>
                <w:r w:rsidR="00F162E9">
                  <w:rPr>
                    <w:rFonts w:ascii="Arial" w:eastAsia="黑体" w:hAnsi="Arial" w:cstheme="minorBidi" w:hint="eastAsia"/>
                  </w:rPr>
                  <w:t>技术风险管理与监控</w:t>
                </w:r>
              </w:sdtContent>
            </w:sdt>
            <w:r w:rsidR="00F162E9">
              <w:tab/>
            </w:r>
            <w:bookmarkStart w:id="49" w:name="_Toc513_WPSOffice_Level1Page"/>
            <w:r w:rsidR="00F162E9">
              <w:t>10</w:t>
            </w:r>
            <w:bookmarkEnd w:id="49"/>
          </w:hyperlink>
        </w:p>
        <w:p w:rsidR="00374DA1" w:rsidRDefault="001D3D4F">
          <w:pPr>
            <w:pStyle w:val="WPSOffice1"/>
            <w:tabs>
              <w:tab w:val="right" w:leader="dot" w:pos="8306"/>
            </w:tabs>
          </w:pPr>
          <w:hyperlink w:anchor="_Toc9532_WPSOffice_Level1" w:history="1">
            <w:sdt>
              <w:sdtPr>
                <w:rPr>
                  <w:rFonts w:asciiTheme="minorHAnsi" w:eastAsiaTheme="minorEastAsia" w:hAnsiTheme="minorHAnsi" w:cstheme="minorBidi"/>
                  <w:b/>
                  <w:kern w:val="44"/>
                  <w:sz w:val="44"/>
                  <w:szCs w:val="24"/>
                </w:rPr>
                <w:id w:val="738994048"/>
                <w:placeholder>
                  <w:docPart w:val="{9bd110ab-023c-4bea-aa06-9675e405d84e}"/>
                </w:placeholder>
              </w:sdtPr>
              <w:sdtEndPr/>
              <w:sdtContent>
                <w:r w:rsidR="00F162E9">
                  <w:rPr>
                    <w:rFonts w:asciiTheme="minorHAnsi" w:eastAsiaTheme="minorEastAsia" w:hAnsiTheme="minorHAnsi" w:cstheme="minorBidi" w:hint="eastAsia"/>
                  </w:rPr>
                  <w:t>8</w:t>
                </w:r>
                <w:r w:rsidR="00F162E9">
                  <w:rPr>
                    <w:rFonts w:asciiTheme="minorHAnsi" w:eastAsiaTheme="minorEastAsia" w:hAnsiTheme="minorHAnsi" w:cstheme="minorBidi" w:hint="eastAsia"/>
                  </w:rPr>
                  <w:t>法律可行性</w:t>
                </w:r>
              </w:sdtContent>
            </w:sdt>
            <w:r w:rsidR="00F162E9">
              <w:tab/>
            </w:r>
            <w:bookmarkStart w:id="50" w:name="_Toc9532_WPSOffice_Level1Page"/>
            <w:r w:rsidR="00F162E9">
              <w:t>11</w:t>
            </w:r>
            <w:bookmarkEnd w:id="50"/>
          </w:hyperlink>
        </w:p>
        <w:p w:rsidR="00374DA1" w:rsidRDefault="001D3D4F">
          <w:pPr>
            <w:pStyle w:val="WPSOffice1"/>
            <w:tabs>
              <w:tab w:val="right" w:leader="dot" w:pos="8306"/>
            </w:tabs>
          </w:pPr>
          <w:hyperlink w:anchor="_Toc12914_WPSOffice_Level1" w:history="1">
            <w:sdt>
              <w:sdtPr>
                <w:rPr>
                  <w:rFonts w:asciiTheme="minorHAnsi" w:eastAsiaTheme="minorEastAsia" w:hAnsiTheme="minorHAnsi" w:cstheme="minorBidi"/>
                  <w:b/>
                  <w:kern w:val="44"/>
                  <w:sz w:val="44"/>
                  <w:szCs w:val="24"/>
                </w:rPr>
                <w:id w:val="-1773853976"/>
                <w:placeholder>
                  <w:docPart w:val="{2fcf68d9-cf41-4ebc-9304-55f038c9d0be}"/>
                </w:placeholder>
              </w:sdtPr>
              <w:sdtEndPr/>
              <w:sdtContent>
                <w:r w:rsidR="00F162E9">
                  <w:rPr>
                    <w:rFonts w:asciiTheme="minorHAnsi" w:eastAsiaTheme="minorEastAsia" w:hAnsiTheme="minorHAnsi" w:cstheme="minorBidi" w:hint="eastAsia"/>
                  </w:rPr>
                  <w:t>9</w:t>
                </w:r>
                <w:r w:rsidR="00F162E9">
                  <w:rPr>
                    <w:rFonts w:asciiTheme="minorHAnsi" w:eastAsiaTheme="minorEastAsia" w:hAnsiTheme="minorHAnsi" w:cstheme="minorBidi" w:hint="eastAsia"/>
                  </w:rPr>
                  <w:t>用户使用可行性</w:t>
                </w:r>
              </w:sdtContent>
            </w:sdt>
            <w:r w:rsidR="00F162E9">
              <w:tab/>
            </w:r>
            <w:bookmarkStart w:id="51" w:name="_Toc12914_WPSOffice_Level1Page"/>
            <w:r w:rsidR="00F162E9">
              <w:t>11</w:t>
            </w:r>
            <w:bookmarkEnd w:id="51"/>
          </w:hyperlink>
        </w:p>
        <w:p w:rsidR="00374DA1" w:rsidRDefault="001D3D4F">
          <w:pPr>
            <w:pStyle w:val="WPSOffice1"/>
            <w:tabs>
              <w:tab w:val="right" w:leader="dot" w:pos="8306"/>
            </w:tabs>
          </w:pPr>
          <w:hyperlink w:anchor="_Toc31951_WPSOffice_Level1" w:history="1">
            <w:sdt>
              <w:sdtPr>
                <w:rPr>
                  <w:rFonts w:asciiTheme="minorHAnsi" w:eastAsiaTheme="minorEastAsia" w:hAnsiTheme="minorHAnsi" w:cstheme="minorBidi"/>
                  <w:b/>
                  <w:kern w:val="44"/>
                  <w:sz w:val="44"/>
                  <w:szCs w:val="24"/>
                </w:rPr>
                <w:id w:val="2145304603"/>
                <w:placeholder>
                  <w:docPart w:val="{8832429c-83c2-4547-9143-b6f0fe240de9}"/>
                </w:placeholder>
              </w:sdtPr>
              <w:sdtEndPr/>
              <w:sdtContent>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其他与项目有关的问题</w:t>
                </w:r>
              </w:sdtContent>
            </w:sdt>
            <w:r w:rsidR="00F162E9">
              <w:tab/>
            </w:r>
            <w:bookmarkStart w:id="52" w:name="_Toc31951_WPSOffice_Level1Page"/>
            <w:r w:rsidR="00F162E9">
              <w:t>11</w:t>
            </w:r>
            <w:bookmarkEnd w:id="52"/>
          </w:hyperlink>
        </w:p>
        <w:p w:rsidR="00374DA1" w:rsidRDefault="001D3D4F">
          <w:pPr>
            <w:pStyle w:val="WPSOffice1"/>
            <w:tabs>
              <w:tab w:val="right" w:leader="dot" w:pos="8306"/>
            </w:tabs>
          </w:pPr>
          <w:hyperlink w:anchor="_Toc940_WPSOffice_Level1" w:history="1">
            <w:sdt>
              <w:sdtPr>
                <w:rPr>
                  <w:rFonts w:asciiTheme="minorHAnsi" w:eastAsiaTheme="minorEastAsia" w:hAnsiTheme="minorHAnsi" w:cstheme="minorBidi"/>
                  <w:b/>
                  <w:kern w:val="44"/>
                  <w:sz w:val="44"/>
                  <w:szCs w:val="24"/>
                </w:rPr>
                <w:id w:val="1093979625"/>
                <w:placeholder>
                  <w:docPart w:val="{430a72b4-6922-4de4-b564-981b0ed88475}"/>
                </w:placeholder>
              </w:sdtPr>
              <w:sdtEndPr/>
              <w:sdtContent>
                <w:r w:rsidR="00F162E9">
                  <w:rPr>
                    <w:rFonts w:asciiTheme="minorHAnsi" w:eastAsiaTheme="minorEastAsia" w:hAnsiTheme="minorHAnsi" w:cstheme="minorBidi" w:hint="eastAsia"/>
                  </w:rPr>
                  <w:t>11</w:t>
                </w:r>
                <w:r w:rsidR="00F162E9">
                  <w:rPr>
                    <w:rFonts w:asciiTheme="minorHAnsi" w:eastAsiaTheme="minorEastAsia" w:hAnsiTheme="minorHAnsi" w:cstheme="minorBidi" w:hint="eastAsia"/>
                  </w:rPr>
                  <w:t>注解</w:t>
                </w:r>
              </w:sdtContent>
            </w:sdt>
            <w:r w:rsidR="00F162E9">
              <w:tab/>
            </w:r>
            <w:bookmarkStart w:id="53" w:name="_Toc940_WPSOffice_Level1Page"/>
            <w:r w:rsidR="00F162E9">
              <w:t>11</w:t>
            </w:r>
            <w:bookmarkEnd w:id="53"/>
          </w:hyperlink>
        </w:p>
        <w:p w:rsidR="00374DA1" w:rsidRDefault="001D3D4F">
          <w:pPr>
            <w:pStyle w:val="WPSOffice1"/>
            <w:tabs>
              <w:tab w:val="right" w:leader="dot" w:pos="8306"/>
            </w:tabs>
          </w:pPr>
          <w:hyperlink w:anchor="_Toc18790_WPSOffice_Level1" w:history="1">
            <w:sdt>
              <w:sdtPr>
                <w:rPr>
                  <w:rFonts w:asciiTheme="minorHAnsi" w:eastAsiaTheme="minorEastAsia" w:hAnsiTheme="minorHAnsi" w:cstheme="minorBidi"/>
                  <w:b/>
                  <w:kern w:val="44"/>
                  <w:sz w:val="44"/>
                  <w:szCs w:val="24"/>
                </w:rPr>
                <w:id w:val="-1060627403"/>
                <w:placeholder>
                  <w:docPart w:val="{ee846882-03c2-442a-8ebb-32a6b28a01f2}"/>
                </w:placeholder>
              </w:sdtPr>
              <w:sdtEndPr/>
              <w:sdtContent>
                <w:r w:rsidR="00F162E9">
                  <w:rPr>
                    <w:rFonts w:asciiTheme="minorHAnsi" w:eastAsiaTheme="minorEastAsia" w:hAnsiTheme="minorHAnsi" w:cstheme="minorBidi" w:hint="eastAsia"/>
                  </w:rPr>
                  <w:t>附录</w:t>
                </w:r>
              </w:sdtContent>
            </w:sdt>
            <w:r w:rsidR="00F162E9">
              <w:tab/>
            </w:r>
            <w:bookmarkStart w:id="54" w:name="_Toc18790_WPSOffice_Level1Page"/>
            <w:r w:rsidR="00F162E9">
              <w:t>12</w:t>
            </w:r>
            <w:bookmarkEnd w:id="54"/>
          </w:hyperlink>
          <w:bookmarkEnd w:id="0"/>
        </w:p>
        <w:p w:rsidR="00374DA1" w:rsidRDefault="00F162E9">
          <w:pPr>
            <w:pStyle w:val="WPSOffice1"/>
            <w:tabs>
              <w:tab w:val="right" w:leader="dot" w:pos="8306"/>
            </w:tabs>
          </w:pPr>
          <w:r>
            <w:br w:type="page"/>
          </w:r>
        </w:p>
        <w:p w:rsidR="00374DA1" w:rsidRDefault="001D3D4F">
          <w:pPr>
            <w:pStyle w:val="WPSOffice1"/>
            <w:tabs>
              <w:tab w:val="right" w:leader="dot" w:pos="8306"/>
            </w:tabs>
          </w:pPr>
        </w:p>
      </w:sdtContent>
    </w:sdt>
    <w:p w:rsidR="00374DA1" w:rsidRDefault="00F162E9">
      <w:pPr>
        <w:pStyle w:val="1"/>
        <w:numPr>
          <w:ilvl w:val="0"/>
          <w:numId w:val="1"/>
        </w:numPr>
      </w:pPr>
      <w:bookmarkStart w:id="55" w:name="_Toc32767_WPSOffice_Level1"/>
      <w:r>
        <w:rPr>
          <w:rFonts w:hint="eastAsia"/>
        </w:rPr>
        <w:t>引言</w:t>
      </w:r>
      <w:bookmarkEnd w:id="55"/>
    </w:p>
    <w:p w:rsidR="00374DA1" w:rsidRDefault="00F162E9">
      <w:pPr>
        <w:pStyle w:val="2"/>
      </w:pPr>
      <w:bookmarkStart w:id="56" w:name="_Toc21861_WPSOffice_Level2"/>
      <w:r>
        <w:rPr>
          <w:rFonts w:hint="eastAsia"/>
        </w:rPr>
        <w:t>1.1</w:t>
      </w:r>
      <w:r>
        <w:rPr>
          <w:rFonts w:hint="eastAsia"/>
        </w:rPr>
        <w:t>标识</w:t>
      </w:r>
      <w:bookmarkEnd w:id="56"/>
    </w:p>
    <w:p w:rsidR="00374DA1" w:rsidRDefault="00F162E9">
      <w:pPr>
        <w:ind w:firstLine="420"/>
      </w:pPr>
      <w:r>
        <w:rPr>
          <w:rFonts w:hint="eastAsia"/>
        </w:rPr>
        <w:t>浙江大学城市学院</w:t>
      </w:r>
      <w:r>
        <w:rPr>
          <w:rFonts w:hint="eastAsia"/>
        </w:rPr>
        <w:t>2018PRD17</w:t>
      </w:r>
      <w:r>
        <w:rPr>
          <w:rFonts w:hint="eastAsia"/>
        </w:rPr>
        <w:t>版权所有</w:t>
      </w:r>
      <w:r>
        <w:rPr>
          <w:rFonts w:hint="eastAsia"/>
        </w:rPr>
        <w:t xml:space="preserve"> ©www.PRD17.com  </w:t>
      </w:r>
      <w:r>
        <w:rPr>
          <w:rFonts w:hint="eastAsia"/>
        </w:rPr>
        <w:t>版本</w:t>
      </w:r>
      <w:r>
        <w:rPr>
          <w:rFonts w:hint="eastAsia"/>
        </w:rPr>
        <w:t>PRD017-Beta 1.0.0.0</w:t>
      </w:r>
    </w:p>
    <w:p w:rsidR="00374DA1" w:rsidRDefault="00F162E9" w:rsidP="00691DC5">
      <w:pPr>
        <w:tabs>
          <w:tab w:val="left" w:pos="4940"/>
        </w:tabs>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r w:rsidR="00691DC5">
        <w:tab/>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57" w:name="_Toc24546_WPSOffice_Level2"/>
      <w:r>
        <w:rPr>
          <w:rFonts w:hint="eastAsia"/>
        </w:rPr>
        <w:t>1.2</w:t>
      </w:r>
      <w:r>
        <w:rPr>
          <w:rFonts w:hint="eastAsia"/>
        </w:rPr>
        <w:t>背景</w:t>
      </w:r>
      <w:bookmarkEnd w:id="57"/>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w:t>
      </w:r>
      <w:proofErr w:type="gramStart"/>
      <w:r>
        <w:rPr>
          <w:rFonts w:ascii="宋体" w:cs="宋体" w:hint="eastAsia"/>
          <w:szCs w:val="21"/>
          <w:lang w:val="zh-CN"/>
        </w:rPr>
        <w:t>构思做</w:t>
      </w:r>
      <w:proofErr w:type="gramEnd"/>
      <w:r>
        <w:rPr>
          <w:rFonts w:ascii="宋体" w:cs="宋体" w:hint="eastAsia"/>
          <w:szCs w:val="21"/>
          <w:lang w:val="zh-CN"/>
        </w:rPr>
        <w:t>一个软件工程系列课程教学辅助网站。</w:t>
      </w:r>
    </w:p>
    <w:p w:rsidR="00374DA1" w:rsidRDefault="00F162E9">
      <w:pPr>
        <w:pStyle w:val="2"/>
      </w:pPr>
      <w:bookmarkStart w:id="58" w:name="_Toc27981_WPSOffice_Level2"/>
      <w:r>
        <w:rPr>
          <w:rFonts w:hint="eastAsia"/>
        </w:rPr>
        <w:t>1.3</w:t>
      </w:r>
      <w:r>
        <w:rPr>
          <w:rFonts w:hint="eastAsia"/>
        </w:rPr>
        <w:t>项目概述</w:t>
      </w:r>
      <w:bookmarkEnd w:id="58"/>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59" w:name="OLE_LINK1"/>
      <w:r>
        <w:t>Software Engineering Courses Teaching Assistant Website</w:t>
      </w:r>
      <w:bookmarkEnd w:id="59"/>
    </w:p>
    <w:p w:rsidR="00374DA1" w:rsidRDefault="00F162E9">
      <w:pPr>
        <w:ind w:firstLine="420"/>
      </w:pPr>
      <w:r>
        <w:rPr>
          <w:rFonts w:hint="eastAsia"/>
        </w:rPr>
        <w:t>需求方：学生，老师，游客</w:t>
      </w:r>
    </w:p>
    <w:p w:rsidR="00374DA1" w:rsidRDefault="00F162E9">
      <w:pPr>
        <w:ind w:firstLine="420"/>
      </w:pPr>
      <w:r>
        <w:rPr>
          <w:rFonts w:hint="eastAsia"/>
        </w:rPr>
        <w:t>用户方：学生，老师，游客</w:t>
      </w:r>
    </w:p>
    <w:p w:rsidR="00374DA1" w:rsidRDefault="00374DA1"/>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pPr>
    </w:p>
    <w:p w:rsidR="00374DA1" w:rsidRDefault="00F162E9">
      <w:pPr>
        <w:ind w:firstLine="420"/>
        <w:rPr>
          <w:rFonts w:ascii="宋体" w:hAnsi="宋体"/>
          <w:color w:val="000000"/>
          <w:szCs w:val="21"/>
        </w:rPr>
      </w:pPr>
      <w:r>
        <w:rPr>
          <w:rFonts w:hint="eastAsia"/>
          <w:szCs w:val="21"/>
        </w:rPr>
        <w:t>局限性：本</w:t>
      </w:r>
      <w:r>
        <w:rPr>
          <w:rFonts w:ascii="宋体" w:hint="eastAsia"/>
          <w:lang w:val="zh-CN"/>
        </w:rPr>
        <w:t>网站的实现方法和其他的网站一样，没有特殊的技术。网站的范围是：1.信息发布2.资料下载3.交流互动。不再另外开设可供教师和学生使用的邮箱，如有邮件都将使用个人自己在其他网站上的邮箱。</w:t>
      </w:r>
      <w:r>
        <w:rPr>
          <w:rFonts w:ascii="宋体" w:hAnsi="宋体" w:hint="eastAsia"/>
          <w:color w:val="000000"/>
          <w:szCs w:val="21"/>
        </w:rPr>
        <w:t>本网站要求提供对外服务的能力,保证至少300名同</w:t>
      </w:r>
      <w:r>
        <w:rPr>
          <w:rFonts w:ascii="宋体" w:hAnsi="宋体" w:hint="eastAsia"/>
          <w:color w:val="000000"/>
          <w:szCs w:val="21"/>
        </w:rPr>
        <w:lastRenderedPageBreak/>
        <w:t>学上课辅助服务的要求。</w:t>
      </w:r>
    </w:p>
    <w:p w:rsidR="00374DA1" w:rsidRDefault="00374DA1">
      <w:pPr>
        <w:ind w:firstLine="420"/>
        <w:rPr>
          <w:rFonts w:ascii="宋体" w:hAnsi="宋体"/>
          <w:color w:val="000000"/>
          <w:szCs w:val="21"/>
        </w:rPr>
      </w:pPr>
    </w:p>
    <w:p w:rsidR="00374DA1" w:rsidRDefault="00F162E9">
      <w:pPr>
        <w:pStyle w:val="2"/>
      </w:pPr>
      <w:bookmarkStart w:id="60" w:name="_Toc235842274"/>
      <w:bookmarkStart w:id="61" w:name="_Toc235842522"/>
      <w:bookmarkStart w:id="62" w:name="_Toc235938034"/>
      <w:bookmarkStart w:id="63" w:name="_Toc235938399"/>
      <w:bookmarkStart w:id="64" w:name="_Toc28698_WPSOffice_Level2"/>
      <w:r>
        <w:rPr>
          <w:rFonts w:hint="eastAsia"/>
        </w:rPr>
        <w:t>1.4</w:t>
      </w:r>
      <w:r>
        <w:rPr>
          <w:rFonts w:hint="eastAsia"/>
        </w:rPr>
        <w:t>文档概述</w:t>
      </w:r>
      <w:bookmarkEnd w:id="60"/>
      <w:bookmarkEnd w:id="61"/>
      <w:bookmarkEnd w:id="62"/>
      <w:bookmarkEnd w:id="63"/>
      <w:bookmarkEnd w:id="64"/>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374DA1"/>
    <w:p w:rsidR="00374DA1" w:rsidRDefault="00374DA1"/>
    <w:p w:rsidR="00374DA1" w:rsidRDefault="00F162E9">
      <w:pPr>
        <w:pStyle w:val="1"/>
      </w:pPr>
      <w:bookmarkStart w:id="65" w:name="_Toc235842275"/>
      <w:bookmarkStart w:id="66" w:name="_Toc235938400"/>
      <w:bookmarkStart w:id="67" w:name="_Toc235842523"/>
      <w:bookmarkStart w:id="68" w:name="_Toc235938035"/>
      <w:bookmarkStart w:id="69" w:name="_Toc21861_WPSOffice_Level1"/>
      <w:r>
        <w:rPr>
          <w:rFonts w:hint="eastAsia"/>
        </w:rPr>
        <w:t>2</w:t>
      </w:r>
      <w:r>
        <w:rPr>
          <w:rFonts w:hint="eastAsia"/>
        </w:rPr>
        <w:t>引用文件</w:t>
      </w:r>
      <w:bookmarkEnd w:id="65"/>
      <w:bookmarkEnd w:id="66"/>
      <w:bookmarkEnd w:id="67"/>
      <w:bookmarkEnd w:id="68"/>
      <w:bookmarkEnd w:id="69"/>
    </w:p>
    <w:p w:rsidR="00374DA1" w:rsidRDefault="00F162E9">
      <w:pPr>
        <w:ind w:firstLine="420"/>
      </w:pPr>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通过正常的供货渠道获得的所有文档的来源。</w:t>
      </w:r>
    </w:p>
    <w:p w:rsidR="00374DA1" w:rsidRDefault="00374DA1">
      <w:pPr>
        <w:ind w:firstLine="420"/>
      </w:pPr>
    </w:p>
    <w:p w:rsidR="00374DA1" w:rsidRDefault="00374DA1"/>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2624"/>
      </w:tblGrid>
      <w:tr w:rsidR="00374DA1">
        <w:tc>
          <w:tcPr>
            <w:tcW w:w="1704" w:type="dxa"/>
            <w:shd w:val="clear" w:color="auto" w:fill="BDD6EE" w:themeFill="accent1" w:themeFillTint="66"/>
          </w:tcPr>
          <w:p w:rsidR="00374DA1" w:rsidRDefault="00F162E9">
            <w:pPr>
              <w:ind w:firstLine="420"/>
            </w:pPr>
            <w:r>
              <w:rPr>
                <w:rFonts w:hint="eastAsia"/>
              </w:rPr>
              <w:t>文档编号</w:t>
            </w:r>
          </w:p>
        </w:tc>
        <w:tc>
          <w:tcPr>
            <w:tcW w:w="1704" w:type="dxa"/>
            <w:shd w:val="clear" w:color="auto" w:fill="BDD6EE" w:themeFill="accent1" w:themeFillTint="66"/>
          </w:tcPr>
          <w:p w:rsidR="00374DA1" w:rsidRDefault="00F162E9">
            <w:pPr>
              <w:ind w:firstLine="420"/>
            </w:pPr>
            <w:r>
              <w:rPr>
                <w:rFonts w:hint="eastAsia"/>
              </w:rPr>
              <w:t>标题</w:t>
            </w:r>
          </w:p>
        </w:tc>
        <w:tc>
          <w:tcPr>
            <w:tcW w:w="1704" w:type="dxa"/>
            <w:shd w:val="clear" w:color="auto" w:fill="BDD6EE" w:themeFill="accent1" w:themeFillTint="66"/>
          </w:tcPr>
          <w:p w:rsidR="00374DA1" w:rsidRDefault="00F162E9">
            <w:pPr>
              <w:ind w:firstLine="420"/>
            </w:pPr>
            <w:r>
              <w:rPr>
                <w:rFonts w:hint="eastAsia"/>
              </w:rPr>
              <w:t>修订版本</w:t>
            </w:r>
          </w:p>
        </w:tc>
        <w:tc>
          <w:tcPr>
            <w:tcW w:w="1705" w:type="dxa"/>
            <w:shd w:val="clear" w:color="auto" w:fill="BDD6EE" w:themeFill="accent1" w:themeFillTint="66"/>
          </w:tcPr>
          <w:p w:rsidR="00374DA1" w:rsidRDefault="00F162E9">
            <w:pPr>
              <w:ind w:firstLine="420"/>
            </w:pPr>
            <w:r>
              <w:rPr>
                <w:rFonts w:hint="eastAsia"/>
              </w:rPr>
              <w:t>日期</w:t>
            </w:r>
          </w:p>
        </w:tc>
        <w:tc>
          <w:tcPr>
            <w:tcW w:w="2624" w:type="dxa"/>
            <w:shd w:val="clear" w:color="auto" w:fill="BDD6EE" w:themeFill="accent1" w:themeFillTint="66"/>
          </w:tcPr>
          <w:p w:rsidR="00374DA1" w:rsidRDefault="00F162E9">
            <w:pPr>
              <w:ind w:firstLine="420"/>
            </w:pPr>
            <w:r>
              <w:rPr>
                <w:rFonts w:hint="eastAsia"/>
              </w:rPr>
              <w:t>非正规渠道（选填）</w:t>
            </w: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bl>
    <w:p w:rsidR="00374DA1" w:rsidRDefault="00F162E9">
      <w:pPr>
        <w:pStyle w:val="1"/>
      </w:pPr>
      <w:bookmarkStart w:id="70" w:name="_Toc235938401"/>
      <w:bookmarkStart w:id="71" w:name="_Toc235938036"/>
      <w:bookmarkStart w:id="72" w:name="_Toc24546_WPSOffice_Level1"/>
      <w:r>
        <w:rPr>
          <w:rFonts w:hint="eastAsia"/>
        </w:rPr>
        <w:t>3</w:t>
      </w:r>
      <w:r>
        <w:rPr>
          <w:rFonts w:hint="eastAsia"/>
        </w:rPr>
        <w:t>可行性分析的前提</w:t>
      </w:r>
      <w:bookmarkEnd w:id="70"/>
      <w:bookmarkEnd w:id="71"/>
      <w:bookmarkEnd w:id="72"/>
    </w:p>
    <w:p w:rsidR="00374DA1" w:rsidRDefault="00F162E9">
      <w:pPr>
        <w:pStyle w:val="2"/>
      </w:pPr>
      <w:bookmarkStart w:id="73" w:name="_Toc235938402"/>
      <w:bookmarkStart w:id="74" w:name="_Toc235842525"/>
      <w:bookmarkStart w:id="75" w:name="_Toc235938037"/>
      <w:bookmarkStart w:id="76" w:name="_Toc235842277"/>
      <w:bookmarkStart w:id="77" w:name="_Toc27981_WPSOffice_Level1"/>
      <w:r>
        <w:rPr>
          <w:rFonts w:hint="eastAsia"/>
        </w:rPr>
        <w:t>3.1</w:t>
      </w:r>
      <w:r>
        <w:rPr>
          <w:rFonts w:hint="eastAsia"/>
        </w:rPr>
        <w:t>项目的要求</w:t>
      </w:r>
      <w:bookmarkEnd w:id="73"/>
      <w:bookmarkEnd w:id="74"/>
      <w:bookmarkEnd w:id="75"/>
      <w:bookmarkEnd w:id="76"/>
      <w:bookmarkEnd w:id="77"/>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374DA1" w:rsidRDefault="00374DA1">
      <w:pPr>
        <w:ind w:firstLine="420"/>
      </w:pPr>
    </w:p>
    <w:p w:rsidR="00374DA1" w:rsidRDefault="00F162E9">
      <w:pPr>
        <w:pStyle w:val="2"/>
      </w:pPr>
      <w:bookmarkStart w:id="78" w:name="_Toc235938403"/>
      <w:bookmarkStart w:id="79" w:name="_Toc235842278"/>
      <w:bookmarkStart w:id="80" w:name="_Toc235938038"/>
      <w:bookmarkStart w:id="81" w:name="_Toc235842526"/>
      <w:bookmarkStart w:id="82" w:name="_Toc28698_WPSOffice_Level1"/>
      <w:r>
        <w:rPr>
          <w:rFonts w:hint="eastAsia"/>
        </w:rPr>
        <w:t>3.2</w:t>
      </w:r>
      <w:r>
        <w:rPr>
          <w:rFonts w:hint="eastAsia"/>
        </w:rPr>
        <w:t>项目的目标</w:t>
      </w:r>
      <w:bookmarkEnd w:id="78"/>
      <w:bookmarkEnd w:id="79"/>
      <w:bookmarkEnd w:id="80"/>
      <w:bookmarkEnd w:id="81"/>
      <w:bookmarkEnd w:id="82"/>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lastRenderedPageBreak/>
        <w:t>为了开发这个网站预计会在学习结束完工最终版本。</w:t>
      </w:r>
    </w:p>
    <w:p w:rsidR="00374DA1" w:rsidRDefault="00F162E9">
      <w:pPr>
        <w:pStyle w:val="2"/>
      </w:pPr>
      <w:bookmarkStart w:id="83" w:name="_Toc235938404"/>
      <w:bookmarkStart w:id="84" w:name="_Toc235842279"/>
      <w:bookmarkStart w:id="85" w:name="_Toc235938039"/>
      <w:bookmarkStart w:id="86" w:name="_Toc235842527"/>
      <w:bookmarkStart w:id="87" w:name="_Toc4473_WPSOffice_Level1"/>
      <w:r>
        <w:rPr>
          <w:rFonts w:hint="eastAsia"/>
        </w:rPr>
        <w:t>3.3</w:t>
      </w:r>
      <w:r>
        <w:rPr>
          <w:rFonts w:hint="eastAsia"/>
        </w:rPr>
        <w:t>项目的环境、条件、假定和限制</w:t>
      </w:r>
      <w:bookmarkEnd w:id="83"/>
      <w:bookmarkEnd w:id="84"/>
      <w:bookmarkEnd w:id="85"/>
      <w:bookmarkEnd w:id="86"/>
      <w:bookmarkEnd w:id="87"/>
    </w:p>
    <w:p w:rsidR="00374DA1" w:rsidRDefault="00F162E9">
      <w:pPr>
        <w:numPr>
          <w:ilvl w:val="0"/>
          <w:numId w:val="8"/>
        </w:numPr>
        <w:ind w:firstLine="420"/>
      </w:pPr>
      <w:bookmarkStart w:id="88" w:name="_Toc4473_WPSOffice_Level2"/>
      <w:r>
        <w:rPr>
          <w:rFonts w:hint="eastAsia"/>
        </w:rPr>
        <w:t>网站系统运行寿命：</w:t>
      </w:r>
      <w:r>
        <w:rPr>
          <w:rFonts w:hint="eastAsia"/>
        </w:rPr>
        <w:t>10</w:t>
      </w:r>
      <w:r>
        <w:rPr>
          <w:rFonts w:hint="eastAsia"/>
        </w:rPr>
        <w:t>年</w:t>
      </w:r>
      <w:bookmarkEnd w:id="88"/>
    </w:p>
    <w:p w:rsidR="00374DA1" w:rsidRDefault="00F162E9">
      <w:pPr>
        <w:numPr>
          <w:ilvl w:val="0"/>
          <w:numId w:val="8"/>
        </w:numPr>
        <w:ind w:firstLine="420"/>
      </w:pPr>
      <w:bookmarkStart w:id="89" w:name="_Toc28472_WPSOffice_Level2"/>
      <w:r>
        <w:rPr>
          <w:rFonts w:hint="eastAsia"/>
        </w:rPr>
        <w:t>经费，投资方面来源和限制：无</w:t>
      </w:r>
      <w:bookmarkEnd w:id="89"/>
    </w:p>
    <w:p w:rsidR="00374DA1" w:rsidRDefault="00F162E9">
      <w:pPr>
        <w:numPr>
          <w:ilvl w:val="0"/>
          <w:numId w:val="8"/>
        </w:numPr>
        <w:ind w:firstLine="420"/>
      </w:pPr>
      <w:bookmarkStart w:id="90" w:name="_Toc4819_WPSOffice_Level2"/>
      <w:r>
        <w:rPr>
          <w:rFonts w:hint="eastAsia"/>
        </w:rPr>
        <w:t>法律政策方面限制</w:t>
      </w:r>
      <w:r>
        <w:rPr>
          <w:rFonts w:hint="eastAsia"/>
        </w:rPr>
        <w:t>;</w:t>
      </w:r>
      <w:r>
        <w:rPr>
          <w:rFonts w:hint="eastAsia"/>
        </w:rPr>
        <w:t>无</w:t>
      </w:r>
      <w:bookmarkEnd w:id="90"/>
    </w:p>
    <w:p w:rsidR="00374DA1" w:rsidRDefault="00F162E9">
      <w:pPr>
        <w:numPr>
          <w:ilvl w:val="0"/>
          <w:numId w:val="8"/>
        </w:numPr>
        <w:ind w:firstLine="420"/>
      </w:pPr>
      <w:bookmarkStart w:id="91" w:name="_Toc10799_WPSOffice_Level2"/>
      <w:r>
        <w:rPr>
          <w:rFonts w:hint="eastAsia"/>
        </w:rPr>
        <w:t>硬件，软件，运行环境和开发环境条件和限制：有</w:t>
      </w:r>
      <w:proofErr w:type="spellStart"/>
      <w:r>
        <w:rPr>
          <w:rFonts w:hint="eastAsia"/>
        </w:rPr>
        <w:t>webstorm</w:t>
      </w:r>
      <w:proofErr w:type="spellEnd"/>
      <w:r>
        <w:rPr>
          <w:rFonts w:hint="eastAsia"/>
        </w:rPr>
        <w:t>软件基本就可以</w:t>
      </w:r>
      <w:bookmarkEnd w:id="91"/>
    </w:p>
    <w:p w:rsidR="00374DA1" w:rsidRDefault="00374DA1"/>
    <w:p w:rsidR="00374DA1" w:rsidRDefault="00F162E9">
      <w:pPr>
        <w:pStyle w:val="2"/>
      </w:pPr>
      <w:bookmarkStart w:id="92" w:name="_Toc235938040"/>
      <w:bookmarkStart w:id="93" w:name="_Toc235842528"/>
      <w:bookmarkStart w:id="94" w:name="_Toc235842280"/>
      <w:bookmarkStart w:id="95" w:name="_Toc235938405"/>
      <w:bookmarkStart w:id="96" w:name="_Toc28472_WPSOffice_Level1"/>
      <w:r>
        <w:rPr>
          <w:rFonts w:hint="eastAsia"/>
        </w:rPr>
        <w:t>3.4</w:t>
      </w:r>
      <w:r>
        <w:rPr>
          <w:rFonts w:hint="eastAsia"/>
        </w:rPr>
        <w:t>进行可行性分析的方法</w:t>
      </w:r>
      <w:bookmarkEnd w:id="92"/>
      <w:bookmarkEnd w:id="93"/>
      <w:bookmarkEnd w:id="94"/>
      <w:bookmarkEnd w:id="95"/>
      <w:bookmarkEnd w:id="96"/>
    </w:p>
    <w:p w:rsidR="00374DA1" w:rsidRDefault="00F162E9">
      <w:pPr>
        <w:numPr>
          <w:ilvl w:val="0"/>
          <w:numId w:val="9"/>
        </w:numPr>
        <w:ind w:firstLine="420"/>
      </w:pPr>
      <w:bookmarkStart w:id="97" w:name="_Toc29572_WPSOffice_Level2"/>
      <w:r>
        <w:rPr>
          <w:rFonts w:hint="eastAsia"/>
        </w:rPr>
        <w:t>经济可行性分析：</w:t>
      </w:r>
      <w:proofErr w:type="gramStart"/>
      <w:r>
        <w:rPr>
          <w:rFonts w:hint="eastAsia"/>
        </w:rPr>
        <w:t>租云服务器</w:t>
      </w:r>
      <w:proofErr w:type="gramEnd"/>
      <w:r>
        <w:rPr>
          <w:rFonts w:hint="eastAsia"/>
        </w:rPr>
        <w:t>一年</w:t>
      </w:r>
      <w:r>
        <w:rPr>
          <w:rFonts w:hint="eastAsia"/>
        </w:rPr>
        <w:t>500</w:t>
      </w:r>
      <w:r>
        <w:rPr>
          <w:rFonts w:hint="eastAsia"/>
        </w:rPr>
        <w:t>，开发费用为</w:t>
      </w:r>
      <w:r>
        <w:rPr>
          <w:rFonts w:hint="eastAsia"/>
        </w:rPr>
        <w:t>0</w:t>
      </w:r>
      <w:bookmarkEnd w:id="97"/>
    </w:p>
    <w:p w:rsidR="00374DA1" w:rsidRDefault="00F162E9">
      <w:pPr>
        <w:numPr>
          <w:ilvl w:val="0"/>
          <w:numId w:val="9"/>
        </w:numPr>
        <w:ind w:firstLine="420"/>
      </w:pPr>
      <w:bookmarkStart w:id="98" w:name="_Toc26488_WPSOffice_Level2"/>
      <w:r>
        <w:rPr>
          <w:rFonts w:hint="eastAsia"/>
        </w:rPr>
        <w:t>技术可行性分析：掌握基本的</w:t>
      </w:r>
      <w:r>
        <w:rPr>
          <w:rFonts w:hint="eastAsia"/>
        </w:rPr>
        <w:t>WEB</w:t>
      </w:r>
      <w:r>
        <w:rPr>
          <w:rFonts w:hint="eastAsia"/>
        </w:rPr>
        <w:t>开发，数据库，</w:t>
      </w:r>
      <w:r>
        <w:rPr>
          <w:rFonts w:hint="eastAsia"/>
        </w:rPr>
        <w:t>java</w:t>
      </w:r>
      <w:bookmarkEnd w:id="98"/>
    </w:p>
    <w:p w:rsidR="00374DA1" w:rsidRDefault="00F162E9">
      <w:pPr>
        <w:numPr>
          <w:ilvl w:val="0"/>
          <w:numId w:val="9"/>
        </w:numPr>
        <w:ind w:firstLine="420"/>
      </w:pPr>
      <w:bookmarkStart w:id="99" w:name="_Toc24883_WPSOffice_Level2"/>
      <w:r>
        <w:rPr>
          <w:rFonts w:hint="eastAsia"/>
        </w:rPr>
        <w:t>操作可行性分析：网站界面简</w:t>
      </w:r>
      <w:r w:rsidR="000341AD">
        <w:rPr>
          <w:rFonts w:hint="eastAsia"/>
        </w:rPr>
        <w:t>单</w:t>
      </w:r>
      <w:r>
        <w:rPr>
          <w:rFonts w:hint="eastAsia"/>
        </w:rPr>
        <w:t>易懂</w:t>
      </w:r>
      <w:bookmarkEnd w:id="99"/>
    </w:p>
    <w:p w:rsidR="00374DA1" w:rsidRDefault="00F162E9">
      <w:pPr>
        <w:pStyle w:val="1"/>
      </w:pPr>
      <w:bookmarkStart w:id="100" w:name="_Toc235842281"/>
      <w:bookmarkStart w:id="101" w:name="_Toc235842529"/>
      <w:bookmarkStart w:id="102" w:name="_Toc235938041"/>
      <w:bookmarkStart w:id="103" w:name="_Toc235938406"/>
      <w:bookmarkStart w:id="104" w:name="_Toc4819_WPSOffice_Level1"/>
      <w:r>
        <w:rPr>
          <w:rFonts w:hint="eastAsia"/>
        </w:rPr>
        <w:t>4</w:t>
      </w:r>
      <w:r>
        <w:rPr>
          <w:rFonts w:hint="eastAsia"/>
        </w:rPr>
        <w:t>可选的方案</w:t>
      </w:r>
      <w:bookmarkEnd w:id="100"/>
      <w:bookmarkEnd w:id="101"/>
      <w:bookmarkEnd w:id="102"/>
      <w:bookmarkEnd w:id="103"/>
      <w:bookmarkEnd w:id="104"/>
    </w:p>
    <w:p w:rsidR="00374DA1" w:rsidRDefault="00F162E9">
      <w:pPr>
        <w:pStyle w:val="2"/>
      </w:pPr>
      <w:bookmarkStart w:id="105" w:name="_Toc235842282"/>
      <w:bookmarkStart w:id="106" w:name="_Toc235938407"/>
      <w:bookmarkStart w:id="107" w:name="_Toc235842530"/>
      <w:bookmarkStart w:id="108" w:name="_Toc235938042"/>
      <w:bookmarkStart w:id="109" w:name="_Toc25321_WPSOffice_Level2"/>
      <w:r>
        <w:rPr>
          <w:rFonts w:hint="eastAsia"/>
        </w:rPr>
        <w:t>4.1</w:t>
      </w:r>
      <w:r>
        <w:rPr>
          <w:rFonts w:hint="eastAsia"/>
        </w:rPr>
        <w:t>原有方案的优缺点、局限性及存在的问题</w:t>
      </w:r>
      <w:bookmarkEnd w:id="105"/>
      <w:bookmarkEnd w:id="106"/>
      <w:bookmarkEnd w:id="107"/>
      <w:bookmarkEnd w:id="108"/>
      <w:bookmarkEnd w:id="109"/>
    </w:p>
    <w:p w:rsidR="00374DA1" w:rsidRDefault="00F162E9">
      <w:pPr>
        <w:ind w:firstLine="360"/>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374DA1" w:rsidRDefault="00F162E9">
      <w:pPr>
        <w:pStyle w:val="2"/>
      </w:pPr>
      <w:bookmarkStart w:id="110" w:name="_Toc235842531"/>
      <w:bookmarkStart w:id="111" w:name="_Toc235938043"/>
      <w:bookmarkStart w:id="112" w:name="_Toc235938408"/>
      <w:bookmarkStart w:id="113" w:name="_Toc235842283"/>
      <w:bookmarkStart w:id="114" w:name="_Toc513_WPSOffice_Level2"/>
      <w:r>
        <w:rPr>
          <w:rFonts w:hint="eastAsia"/>
        </w:rPr>
        <w:t>4.2</w:t>
      </w:r>
      <w:r>
        <w:rPr>
          <w:rFonts w:hint="eastAsia"/>
        </w:rPr>
        <w:t>可重用的系统，与要求之间的差距</w:t>
      </w:r>
      <w:bookmarkEnd w:id="110"/>
      <w:bookmarkEnd w:id="111"/>
      <w:bookmarkEnd w:id="112"/>
      <w:bookmarkEnd w:id="113"/>
      <w:bookmarkEnd w:id="114"/>
    </w:p>
    <w:p w:rsidR="00374DA1" w:rsidRDefault="00F162E9">
      <w:pPr>
        <w:pStyle w:val="2"/>
      </w:pPr>
      <w:bookmarkStart w:id="115" w:name="_Toc235938044"/>
      <w:bookmarkStart w:id="116" w:name="_Toc235938409"/>
      <w:bookmarkStart w:id="117" w:name="_Toc235842284"/>
      <w:bookmarkStart w:id="118" w:name="_Toc235842532"/>
      <w:bookmarkStart w:id="119" w:name="_Toc9532_WPSOffice_Level2"/>
      <w:r>
        <w:rPr>
          <w:rFonts w:hint="eastAsia"/>
        </w:rPr>
        <w:t>4.3</w:t>
      </w:r>
      <w:r>
        <w:rPr>
          <w:rFonts w:hint="eastAsia"/>
        </w:rPr>
        <w:t>可选择的系统方案</w:t>
      </w:r>
      <w:r>
        <w:rPr>
          <w:rFonts w:hint="eastAsia"/>
        </w:rPr>
        <w:t>1</w:t>
      </w:r>
      <w:bookmarkEnd w:id="115"/>
      <w:bookmarkEnd w:id="116"/>
      <w:bookmarkEnd w:id="117"/>
      <w:bookmarkEnd w:id="118"/>
      <w:bookmarkEnd w:id="119"/>
    </w:p>
    <w:p w:rsidR="00374DA1" w:rsidRDefault="00F162E9">
      <w:pPr>
        <w:ind w:firstLine="420"/>
      </w:pPr>
      <w:r>
        <w:rPr>
          <w:rFonts w:hint="eastAsia"/>
        </w:rPr>
        <w:t>Pc</w:t>
      </w:r>
      <w:r>
        <w:rPr>
          <w:rFonts w:hint="eastAsia"/>
        </w:rPr>
        <w:t>客户端</w:t>
      </w:r>
    </w:p>
    <w:p w:rsidR="00374DA1" w:rsidRDefault="00F162E9">
      <w:pPr>
        <w:ind w:left="420" w:firstLine="420"/>
      </w:pPr>
      <w:r>
        <w:rPr>
          <w:rFonts w:hint="eastAsia"/>
        </w:rPr>
        <w:t>用户需下载客户端，不方便游客对该系统的了解。</w:t>
      </w:r>
    </w:p>
    <w:p w:rsidR="00B710E6" w:rsidRPr="00B710E6" w:rsidRDefault="00F162E9" w:rsidP="00B710E6">
      <w:pPr>
        <w:pStyle w:val="2"/>
      </w:pPr>
      <w:bookmarkStart w:id="120" w:name="_Toc235938045"/>
      <w:bookmarkStart w:id="121" w:name="_Toc235842533"/>
      <w:bookmarkStart w:id="122" w:name="_Toc235938410"/>
      <w:bookmarkStart w:id="123" w:name="_Toc235842285"/>
      <w:bookmarkStart w:id="124" w:name="_Toc12914_WPSOffice_Level2"/>
      <w:r>
        <w:rPr>
          <w:rFonts w:hint="eastAsia"/>
        </w:rPr>
        <w:t>4.4</w:t>
      </w:r>
      <w:r>
        <w:rPr>
          <w:rFonts w:hint="eastAsia"/>
        </w:rPr>
        <w:t>可选择的系统方案</w:t>
      </w:r>
      <w:r>
        <w:rPr>
          <w:rFonts w:hint="eastAsia"/>
        </w:rPr>
        <w:t>2</w:t>
      </w:r>
      <w:bookmarkEnd w:id="120"/>
      <w:bookmarkEnd w:id="121"/>
      <w:bookmarkEnd w:id="122"/>
      <w:bookmarkEnd w:id="123"/>
      <w:bookmarkEnd w:id="124"/>
    </w:p>
    <w:p w:rsidR="00374DA1" w:rsidRDefault="00F162E9">
      <w:pPr>
        <w:ind w:firstLine="420"/>
      </w:pPr>
      <w:r>
        <w:rPr>
          <w:rFonts w:hint="eastAsia"/>
        </w:rPr>
        <w:t>移动端</w:t>
      </w:r>
      <w:r>
        <w:rPr>
          <w:rFonts w:hint="eastAsia"/>
        </w:rPr>
        <w:t>App</w:t>
      </w:r>
    </w:p>
    <w:p w:rsidR="00374DA1" w:rsidRDefault="00F162E9">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移动端使用场景比PC</w:t>
      </w:r>
      <w:proofErr w:type="gramStart"/>
      <w:r>
        <w:rPr>
          <w:rFonts w:asciiTheme="minorEastAsia" w:hAnsiTheme="minorEastAsia" w:cstheme="minorEastAsia" w:hint="eastAsia"/>
          <w:color w:val="4F4F4F"/>
          <w:szCs w:val="21"/>
          <w:shd w:val="clear" w:color="auto" w:fill="FFFFFF"/>
        </w:rPr>
        <w:t>端更复杂</w:t>
      </w:r>
      <w:proofErr w:type="gramEnd"/>
      <w:r>
        <w:rPr>
          <w:rFonts w:asciiTheme="minorEastAsia" w:hAnsiTheme="minorEastAsia" w:cstheme="minorEastAsia" w:hint="eastAsia"/>
          <w:color w:val="4F4F4F"/>
          <w:szCs w:val="21"/>
          <w:shd w:val="clear" w:color="auto" w:fill="FFFFFF"/>
        </w:rPr>
        <w:t>，如：户外散步运动、地铁公交，办公室等，有时需要进行场景测试； </w:t>
      </w:r>
    </w:p>
    <w:p w:rsidR="00374DA1" w:rsidRDefault="00B710E6" w:rsidP="00B710E6">
      <w:pPr>
        <w:pStyle w:val="2"/>
      </w:pPr>
      <w:r>
        <w:rPr>
          <w:rFonts w:hint="eastAsia"/>
          <w:shd w:val="clear" w:color="auto" w:fill="FFFFFF"/>
        </w:rPr>
        <w:lastRenderedPageBreak/>
        <w:t>4</w:t>
      </w:r>
      <w:r>
        <w:rPr>
          <w:shd w:val="clear" w:color="auto" w:fill="FFFFFF"/>
        </w:rPr>
        <w:t xml:space="preserve">.5 </w:t>
      </w:r>
      <w:r>
        <w:rPr>
          <w:rFonts w:hint="eastAsia"/>
        </w:rPr>
        <w:t>可选择的系统方案</w:t>
      </w:r>
      <w:r>
        <w:t>3</w:t>
      </w:r>
    </w:p>
    <w:p w:rsidR="00B710E6" w:rsidRDefault="00B710E6" w:rsidP="00B710E6">
      <w:r>
        <w:rPr>
          <w:rFonts w:hint="eastAsia"/>
        </w:rPr>
        <w:t>网页手机版</w:t>
      </w:r>
    </w:p>
    <w:p w:rsidR="00B710E6" w:rsidRPr="00B710E6" w:rsidRDefault="00B710E6" w:rsidP="00B710E6">
      <w:r>
        <w:rPr>
          <w:rFonts w:hint="eastAsia"/>
        </w:rPr>
        <w:t xml:space="preserve"> </w:t>
      </w:r>
      <w:r>
        <w:t xml:space="preserve">   </w:t>
      </w:r>
      <w:r>
        <w:rPr>
          <w:rFonts w:hint="eastAsia"/>
        </w:rPr>
        <w:t>适配手机的网页，排版使用习惯等更适合手机。</w:t>
      </w:r>
    </w:p>
    <w:p w:rsidR="00374DA1" w:rsidRDefault="00B710E6" w:rsidP="00B710E6">
      <w:pPr>
        <w:pStyle w:val="2"/>
      </w:pPr>
      <w:bookmarkStart w:id="125" w:name="_Toc235842534"/>
      <w:bookmarkStart w:id="126" w:name="_Toc235938411"/>
      <w:bookmarkStart w:id="127" w:name="_Toc235842286"/>
      <w:bookmarkStart w:id="128" w:name="_Toc235938046"/>
      <w:bookmarkStart w:id="129" w:name="_Toc31951_WPSOffice_Level2"/>
      <w:r>
        <w:t>4.6</w:t>
      </w:r>
      <w:r w:rsidR="00F162E9">
        <w:rPr>
          <w:rFonts w:hint="eastAsia"/>
        </w:rPr>
        <w:t>选择最终方案的准则</w:t>
      </w:r>
      <w:bookmarkEnd w:id="125"/>
      <w:bookmarkEnd w:id="126"/>
      <w:bookmarkEnd w:id="127"/>
      <w:bookmarkEnd w:id="128"/>
      <w:bookmarkEnd w:id="129"/>
    </w:p>
    <w:p w:rsidR="00374DA1" w:rsidRDefault="00B710E6">
      <w:pPr>
        <w:ind w:firstLine="420"/>
        <w:rPr>
          <w:rFonts w:ascii="宋体"/>
        </w:rPr>
      </w:pPr>
      <w:r>
        <w:rPr>
          <w:rFonts w:ascii="宋体"/>
        </w:rPr>
        <w:t>W</w:t>
      </w:r>
      <w:r w:rsidR="00F162E9">
        <w:rPr>
          <w:rFonts w:ascii="宋体" w:hint="eastAsia"/>
        </w:rPr>
        <w:t>eb</w:t>
      </w:r>
      <w:r>
        <w:rPr>
          <w:rFonts w:ascii="宋体"/>
        </w:rPr>
        <w:t xml:space="preserve"> PC</w:t>
      </w:r>
      <w:r>
        <w:rPr>
          <w:rFonts w:ascii="宋体" w:hint="eastAsia"/>
        </w:rPr>
        <w:t>端加手机端</w:t>
      </w:r>
    </w:p>
    <w:p w:rsidR="00374DA1" w:rsidRDefault="00F162E9">
      <w:pPr>
        <w:ind w:firstLine="420"/>
      </w:pPr>
      <w:r>
        <w:rPr>
          <w:rFonts w:ascii="宋体" w:hint="eastAsia"/>
          <w:lang w:val="zh-CN"/>
        </w:rPr>
        <w:t>要求提供对外服务的能力</w:t>
      </w:r>
      <w:r>
        <w:t>,</w:t>
      </w:r>
      <w:r>
        <w:rPr>
          <w:rFonts w:ascii="宋体" w:hint="eastAsia"/>
          <w:lang w:val="zh-CN"/>
        </w:rPr>
        <w:t>保证至少</w:t>
      </w:r>
      <w:r>
        <w:t>300</w:t>
      </w:r>
      <w:r>
        <w:rPr>
          <w:rFonts w:ascii="宋体" w:hint="eastAsia"/>
          <w:lang w:val="zh-CN"/>
        </w:rPr>
        <w:t>名同学上课辅助服务的要求</w:t>
      </w:r>
      <w:r>
        <w:t>.</w:t>
      </w:r>
      <w:r>
        <w:rPr>
          <w:rFonts w:ascii="宋体" w:hint="eastAsia"/>
          <w:lang w:val="zh-CN"/>
        </w:rPr>
        <w:t>包括数据存储能力</w:t>
      </w:r>
      <w:r>
        <w:t>,</w:t>
      </w:r>
      <w:r>
        <w:rPr>
          <w:rFonts w:ascii="宋体" w:hint="eastAsia"/>
          <w:lang w:val="zh-CN"/>
        </w:rPr>
        <w:t>网络服务吞吐能力</w:t>
      </w:r>
      <w:r>
        <w:t>,</w:t>
      </w:r>
      <w:r>
        <w:rPr>
          <w:rFonts w:ascii="宋体" w:hint="eastAsia"/>
          <w:lang w:val="zh-CN"/>
        </w:rPr>
        <w:t>数据安全特性等</w:t>
      </w:r>
      <w:r>
        <w:t>.</w:t>
      </w:r>
    </w:p>
    <w:p w:rsidR="00374DA1" w:rsidRDefault="00F162E9">
      <w:pPr>
        <w:pStyle w:val="1"/>
      </w:pPr>
      <w:bookmarkStart w:id="130" w:name="_Toc235842287"/>
      <w:bookmarkStart w:id="131" w:name="_Toc235842535"/>
      <w:bookmarkStart w:id="132" w:name="_Toc235938047"/>
      <w:bookmarkStart w:id="133" w:name="_Toc235938412"/>
      <w:bookmarkStart w:id="134" w:name="_Toc10799_WPSOffice_Level1"/>
      <w:r>
        <w:rPr>
          <w:rFonts w:hint="eastAsia"/>
        </w:rPr>
        <w:t>5</w:t>
      </w:r>
      <w:r>
        <w:rPr>
          <w:rFonts w:hint="eastAsia"/>
        </w:rPr>
        <w:t>所建议的系统</w:t>
      </w:r>
      <w:bookmarkEnd w:id="130"/>
      <w:bookmarkEnd w:id="131"/>
      <w:bookmarkEnd w:id="132"/>
      <w:bookmarkEnd w:id="133"/>
      <w:bookmarkEnd w:id="134"/>
    </w:p>
    <w:p w:rsidR="00374DA1" w:rsidRDefault="00F162E9">
      <w:pPr>
        <w:pStyle w:val="2"/>
      </w:pPr>
      <w:bookmarkStart w:id="135" w:name="_Toc235842288"/>
      <w:bookmarkStart w:id="136" w:name="_Toc235938413"/>
      <w:bookmarkStart w:id="137" w:name="_Toc235842536"/>
      <w:bookmarkStart w:id="138" w:name="_Toc235938048"/>
      <w:bookmarkStart w:id="139" w:name="_Toc940_WPSOffice_Level2"/>
      <w:r>
        <w:rPr>
          <w:rFonts w:hint="eastAsia"/>
        </w:rPr>
        <w:t>5.1</w:t>
      </w:r>
      <w:r>
        <w:rPr>
          <w:rFonts w:hint="eastAsia"/>
        </w:rPr>
        <w:t>对所建议的系统的说明</w:t>
      </w:r>
      <w:bookmarkEnd w:id="135"/>
      <w:bookmarkEnd w:id="136"/>
      <w:bookmarkEnd w:id="137"/>
      <w:bookmarkEnd w:id="138"/>
      <w:bookmarkEnd w:id="139"/>
    </w:p>
    <w:p w:rsidR="00374DA1" w:rsidRDefault="00F162E9">
      <w:pPr>
        <w:pStyle w:val="2"/>
      </w:pPr>
      <w:bookmarkStart w:id="140" w:name="_Toc235842289"/>
      <w:bookmarkStart w:id="141" w:name="_Toc235842537"/>
      <w:bookmarkStart w:id="142" w:name="_Toc235938049"/>
      <w:bookmarkStart w:id="143" w:name="_Toc235938414"/>
      <w:bookmarkStart w:id="144" w:name="_Toc18790_WPSOffice_Level2"/>
      <w:r>
        <w:rPr>
          <w:rFonts w:hint="eastAsia"/>
        </w:rPr>
        <w:t>5.2</w:t>
      </w:r>
      <w:r>
        <w:rPr>
          <w:rFonts w:hint="eastAsia"/>
        </w:rPr>
        <w:t>数据流程和处理流程</w:t>
      </w:r>
      <w:bookmarkEnd w:id="140"/>
      <w:bookmarkEnd w:id="141"/>
      <w:bookmarkEnd w:id="142"/>
      <w:bookmarkEnd w:id="143"/>
      <w:bookmarkEnd w:id="144"/>
    </w:p>
    <w:p w:rsidR="00374DA1" w:rsidRDefault="00F162E9">
      <w:pPr>
        <w:pStyle w:val="2"/>
      </w:pPr>
      <w:bookmarkStart w:id="145" w:name="_Toc235842290"/>
      <w:bookmarkStart w:id="146" w:name="_Toc235842538"/>
      <w:bookmarkStart w:id="147" w:name="_Toc235938050"/>
      <w:bookmarkStart w:id="148" w:name="_Toc235938415"/>
      <w:bookmarkStart w:id="149" w:name="_Toc1208_WPSOffice_Level2"/>
      <w:r>
        <w:rPr>
          <w:rFonts w:hint="eastAsia"/>
        </w:rPr>
        <w:t>5.3</w:t>
      </w:r>
      <w:r>
        <w:rPr>
          <w:rFonts w:hint="eastAsia"/>
        </w:rPr>
        <w:t>与原系统的比较</w:t>
      </w:r>
      <w:r>
        <w:rPr>
          <w:rFonts w:hint="eastAsia"/>
        </w:rPr>
        <w:t>(</w:t>
      </w:r>
      <w:r>
        <w:rPr>
          <w:rFonts w:hint="eastAsia"/>
        </w:rPr>
        <w:t>若有原系统</w:t>
      </w:r>
      <w:r>
        <w:rPr>
          <w:rFonts w:hint="eastAsia"/>
        </w:rPr>
        <w:t>)</w:t>
      </w:r>
      <w:bookmarkEnd w:id="145"/>
      <w:bookmarkEnd w:id="146"/>
      <w:bookmarkEnd w:id="147"/>
      <w:bookmarkEnd w:id="148"/>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w:t>
            </w:r>
            <w:r w:rsidR="00E37138">
              <w:rPr>
                <w:rFonts w:ascii="宋体" w:cs="宋体" w:hint="eastAsia"/>
                <w:szCs w:val="21"/>
                <w:lang w:val="zh-CN"/>
              </w:rPr>
              <w:t>讨论区有局限，只能进行单课程的讨论</w:t>
            </w:r>
          </w:p>
        </w:tc>
      </w:tr>
      <w:tr w:rsidR="00E37138">
        <w:tc>
          <w:tcPr>
            <w:tcW w:w="2840" w:type="dxa"/>
            <w:vAlign w:val="center"/>
          </w:tcPr>
          <w:p w:rsidR="00E37138" w:rsidRDefault="00E37138">
            <w:pPr>
              <w:pStyle w:val="10"/>
              <w:ind w:firstLineChars="0" w:firstLine="0"/>
              <w:jc w:val="center"/>
              <w:rPr>
                <w:rFonts w:ascii="宋体" w:cs="宋体" w:hint="eastAsia"/>
                <w:szCs w:val="21"/>
                <w:lang w:val="zh-CN"/>
              </w:rPr>
            </w:pPr>
            <w:r>
              <w:rPr>
                <w:rFonts w:ascii="宋体" w:cs="宋体"/>
                <w:szCs w:val="21"/>
                <w:lang w:val="zh-CN"/>
              </w:rPr>
              <w:t>D</w:t>
            </w:r>
            <w:r>
              <w:rPr>
                <w:rFonts w:ascii="宋体" w:cs="宋体" w:hint="eastAsia"/>
                <w:szCs w:val="21"/>
                <w:lang w:val="zh-CN"/>
              </w:rPr>
              <w:t>octor</w:t>
            </w:r>
            <w:r>
              <w:rPr>
                <w:rFonts w:ascii="宋体" w:cs="宋体"/>
                <w:szCs w:val="21"/>
                <w:lang w:val="zh-CN"/>
              </w:rPr>
              <w:t>z</w:t>
            </w:r>
          </w:p>
        </w:tc>
        <w:tc>
          <w:tcPr>
            <w:tcW w:w="2841" w:type="dxa"/>
            <w:vAlign w:val="center"/>
          </w:tcPr>
          <w:p w:rsidR="00E37138" w:rsidRDefault="00E37138">
            <w:pPr>
              <w:pStyle w:val="10"/>
              <w:ind w:firstLineChars="0" w:firstLine="0"/>
              <w:jc w:val="left"/>
              <w:rPr>
                <w:rFonts w:ascii="宋体" w:cs="宋体" w:hint="eastAsia"/>
                <w:szCs w:val="21"/>
                <w:lang w:val="zh-CN"/>
              </w:rPr>
            </w:pPr>
            <w:r>
              <w:rPr>
                <w:rFonts w:ascii="宋体" w:cs="宋体" w:hint="eastAsia"/>
                <w:szCs w:val="21"/>
                <w:lang w:val="zh-CN"/>
              </w:rPr>
              <w:t>可以看到课程列表，可以进行课堂反馈，可以进行一些课堂的小练习，一些报名和通知的操作，签到管理等。</w:t>
            </w:r>
          </w:p>
        </w:tc>
        <w:tc>
          <w:tcPr>
            <w:tcW w:w="2841" w:type="dxa"/>
            <w:vAlign w:val="center"/>
          </w:tcPr>
          <w:p w:rsidR="00E37138" w:rsidRDefault="00E37138">
            <w:pPr>
              <w:pStyle w:val="10"/>
              <w:ind w:firstLineChars="0" w:firstLine="0"/>
              <w:jc w:val="left"/>
              <w:rPr>
                <w:rFonts w:ascii="宋体" w:cs="宋体" w:hint="eastAsia"/>
                <w:szCs w:val="21"/>
                <w:lang w:val="zh-CN"/>
              </w:rPr>
            </w:pPr>
            <w:r>
              <w:rPr>
                <w:rFonts w:ascii="宋体" w:cs="宋体" w:hint="eastAsia"/>
                <w:szCs w:val="21"/>
                <w:lang w:val="zh-CN"/>
              </w:rPr>
              <w:t>此应用比较偏教学、学习日常使用，并不针对软件工程专业系列课程学习，在作业，教学视频等方面功能不健全。</w:t>
            </w:r>
          </w:p>
        </w:tc>
      </w:tr>
    </w:tbl>
    <w:p w:rsidR="00374DA1" w:rsidRDefault="00374DA1">
      <w:pPr>
        <w:ind w:firstLine="420"/>
      </w:pPr>
    </w:p>
    <w:p w:rsidR="00374DA1" w:rsidRDefault="00F162E9">
      <w:pPr>
        <w:pStyle w:val="2"/>
      </w:pPr>
      <w:bookmarkStart w:id="150" w:name="_Toc235842291"/>
      <w:bookmarkStart w:id="151" w:name="_Toc235842539"/>
      <w:bookmarkStart w:id="152" w:name="_Toc235938051"/>
      <w:bookmarkStart w:id="153" w:name="_Toc235938416"/>
      <w:bookmarkStart w:id="154" w:name="_Toc6899_WPSOffice_Level2"/>
      <w:r>
        <w:rPr>
          <w:rFonts w:hint="eastAsia"/>
        </w:rPr>
        <w:t>5.4</w:t>
      </w:r>
      <w:r>
        <w:rPr>
          <w:rFonts w:hint="eastAsia"/>
        </w:rPr>
        <w:t>影响</w:t>
      </w:r>
      <w:r>
        <w:rPr>
          <w:rFonts w:hint="eastAsia"/>
        </w:rPr>
        <w:t>(</w:t>
      </w:r>
      <w:r>
        <w:rPr>
          <w:rFonts w:hint="eastAsia"/>
        </w:rPr>
        <w:t>或要求</w:t>
      </w:r>
      <w:r>
        <w:rPr>
          <w:rFonts w:hint="eastAsia"/>
        </w:rPr>
        <w:t>)</w:t>
      </w:r>
      <w:bookmarkEnd w:id="150"/>
      <w:bookmarkEnd w:id="151"/>
      <w:bookmarkEnd w:id="152"/>
      <w:bookmarkEnd w:id="153"/>
      <w:bookmarkEnd w:id="154"/>
    </w:p>
    <w:p w:rsidR="00374DA1" w:rsidRDefault="00F162E9">
      <w:pPr>
        <w:ind w:firstLine="420"/>
      </w:pPr>
      <w:r>
        <w:rPr>
          <w:rFonts w:hint="eastAsia"/>
        </w:rPr>
        <w:t>极大方便师生交流与游客认识</w:t>
      </w:r>
    </w:p>
    <w:p w:rsidR="00374DA1" w:rsidRDefault="00F162E9">
      <w:pPr>
        <w:pStyle w:val="3"/>
      </w:pPr>
      <w:bookmarkStart w:id="155" w:name="_Toc235842292"/>
      <w:bookmarkStart w:id="156" w:name="_Toc235842540"/>
      <w:bookmarkStart w:id="157" w:name="_Toc235938052"/>
      <w:bookmarkStart w:id="158" w:name="_Toc235938417"/>
      <w:bookmarkStart w:id="159" w:name="_Toc21861_WPSOffice_Level3"/>
      <w:r>
        <w:rPr>
          <w:rFonts w:hint="eastAsia"/>
        </w:rPr>
        <w:lastRenderedPageBreak/>
        <w:t>5.4.1</w:t>
      </w:r>
      <w:r>
        <w:rPr>
          <w:rFonts w:hint="eastAsia"/>
        </w:rPr>
        <w:t>设备</w:t>
      </w:r>
      <w:bookmarkEnd w:id="155"/>
      <w:bookmarkEnd w:id="156"/>
      <w:bookmarkEnd w:id="157"/>
      <w:bookmarkEnd w:id="158"/>
      <w:bookmarkEnd w:id="159"/>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60" w:name="_Toc235842293"/>
      <w:bookmarkStart w:id="161" w:name="_Toc235842541"/>
      <w:bookmarkStart w:id="162" w:name="_Toc235938053"/>
      <w:bookmarkStart w:id="163" w:name="_Toc235938418"/>
      <w:bookmarkStart w:id="164" w:name="_Toc24546_WPSOffice_Level3"/>
      <w:r>
        <w:rPr>
          <w:rFonts w:hint="eastAsia"/>
        </w:rPr>
        <w:t>5.4.2</w:t>
      </w:r>
      <w:r>
        <w:rPr>
          <w:rFonts w:hint="eastAsia"/>
        </w:rPr>
        <w:t>软件</w:t>
      </w:r>
      <w:bookmarkEnd w:id="160"/>
      <w:bookmarkEnd w:id="161"/>
      <w:bookmarkEnd w:id="162"/>
      <w:bookmarkEnd w:id="163"/>
      <w:bookmarkEnd w:id="164"/>
    </w:p>
    <w:p w:rsidR="00374DA1" w:rsidRDefault="00F162E9">
      <w:pPr>
        <w:ind w:firstLine="420"/>
      </w:pPr>
      <w:r>
        <w:rPr>
          <w:rFonts w:hint="eastAsia"/>
        </w:rPr>
        <w:t>浏览器即可</w:t>
      </w:r>
      <w:r>
        <w:rPr>
          <w:rFonts w:hint="eastAsia"/>
        </w:rPr>
        <w:t xml:space="preserve"> </w:t>
      </w:r>
      <w:r>
        <w:rPr>
          <w:rFonts w:hint="eastAsia"/>
        </w:rPr>
        <w:t>如</w:t>
      </w:r>
      <w:r>
        <w:rPr>
          <w:rFonts w:hint="eastAsia"/>
        </w:rPr>
        <w:t>IE</w:t>
      </w:r>
      <w:r>
        <w:rPr>
          <w:rFonts w:hint="eastAsia"/>
        </w:rPr>
        <w:t>，</w:t>
      </w:r>
      <w:r>
        <w:rPr>
          <w:rFonts w:hint="eastAsia"/>
        </w:rPr>
        <w:t>Chrome</w:t>
      </w:r>
    </w:p>
    <w:p w:rsidR="00374DA1" w:rsidRDefault="00F162E9">
      <w:pPr>
        <w:pStyle w:val="3"/>
      </w:pPr>
      <w:bookmarkStart w:id="165" w:name="_Toc235842294"/>
      <w:bookmarkStart w:id="166" w:name="_Toc235842542"/>
      <w:bookmarkStart w:id="167" w:name="_Toc235938054"/>
      <w:bookmarkStart w:id="168" w:name="_Toc235938419"/>
      <w:bookmarkStart w:id="169" w:name="_Toc27981_WPSOffice_Level3"/>
      <w:r>
        <w:rPr>
          <w:rFonts w:hint="eastAsia"/>
        </w:rPr>
        <w:t>5.4.3</w:t>
      </w:r>
      <w:r>
        <w:rPr>
          <w:rFonts w:hint="eastAsia"/>
        </w:rPr>
        <w:t>运行</w:t>
      </w:r>
      <w:bookmarkEnd w:id="165"/>
      <w:bookmarkEnd w:id="166"/>
      <w:bookmarkEnd w:id="167"/>
      <w:bookmarkEnd w:id="168"/>
      <w:bookmarkEnd w:id="169"/>
    </w:p>
    <w:p w:rsidR="00374DA1" w:rsidRDefault="00F162E9">
      <w:pPr>
        <w:ind w:firstLine="420"/>
      </w:pPr>
      <w:r>
        <w:rPr>
          <w:rFonts w:hint="eastAsia"/>
        </w:rPr>
        <w:t>浏览器即可</w:t>
      </w:r>
    </w:p>
    <w:p w:rsidR="00374DA1" w:rsidRDefault="00F162E9">
      <w:pPr>
        <w:pStyle w:val="3"/>
      </w:pPr>
      <w:bookmarkStart w:id="170" w:name="_Toc235842295"/>
      <w:bookmarkStart w:id="171" w:name="_Toc235842543"/>
      <w:bookmarkStart w:id="172" w:name="_Toc235938055"/>
      <w:bookmarkStart w:id="173" w:name="_Toc235938420"/>
      <w:bookmarkStart w:id="174" w:name="_Toc28698_WPSOffice_Level3"/>
      <w:r>
        <w:rPr>
          <w:rFonts w:hint="eastAsia"/>
        </w:rPr>
        <w:t>5.4.4</w:t>
      </w:r>
      <w:r>
        <w:rPr>
          <w:rFonts w:hint="eastAsia"/>
        </w:rPr>
        <w:t>开发</w:t>
      </w:r>
      <w:bookmarkEnd w:id="170"/>
      <w:bookmarkEnd w:id="171"/>
      <w:bookmarkEnd w:id="172"/>
      <w:bookmarkEnd w:id="173"/>
      <w:bookmarkEnd w:id="174"/>
    </w:p>
    <w:p w:rsidR="00374DA1" w:rsidRDefault="00F162E9">
      <w:pPr>
        <w:ind w:firstLine="420"/>
      </w:pPr>
      <w:r>
        <w:rPr>
          <w:rFonts w:hint="eastAsia"/>
        </w:rPr>
        <w:t>用户只需要与</w:t>
      </w:r>
      <w:r>
        <w:rPr>
          <w:rFonts w:hint="eastAsia"/>
        </w:rPr>
        <w:t>PRD1</w:t>
      </w:r>
      <w:r w:rsidR="00261DA0">
        <w:t>7</w:t>
      </w:r>
      <w:r>
        <w:rPr>
          <w:rFonts w:hint="eastAsia"/>
        </w:rPr>
        <w:t>小组交流</w:t>
      </w:r>
    </w:p>
    <w:p w:rsidR="00374DA1" w:rsidRDefault="00F162E9">
      <w:pPr>
        <w:ind w:firstLine="420"/>
      </w:pPr>
      <w:r>
        <w:rPr>
          <w:rFonts w:hint="eastAsia"/>
        </w:rPr>
        <w:t>技术由</w:t>
      </w:r>
      <w:r>
        <w:rPr>
          <w:rFonts w:hint="eastAsia"/>
        </w:rPr>
        <w:t>PRD1</w:t>
      </w:r>
      <w:r w:rsidR="00261DA0">
        <w:t>7</w:t>
      </w:r>
      <w:r>
        <w:rPr>
          <w:rFonts w:hint="eastAsia"/>
        </w:rPr>
        <w:t>掌握，小组内进行保密源代码与设计</w:t>
      </w:r>
    </w:p>
    <w:p w:rsidR="00374DA1" w:rsidRDefault="00F162E9">
      <w:pPr>
        <w:pStyle w:val="3"/>
      </w:pPr>
      <w:bookmarkStart w:id="175" w:name="_Toc235842296"/>
      <w:bookmarkStart w:id="176" w:name="_Toc235842544"/>
      <w:bookmarkStart w:id="177" w:name="_Toc235938056"/>
      <w:bookmarkStart w:id="178" w:name="_Toc235938421"/>
      <w:bookmarkStart w:id="179" w:name="_Toc4473_WPSOffice_Level3"/>
      <w:r>
        <w:rPr>
          <w:rFonts w:hint="eastAsia"/>
        </w:rPr>
        <w:t>5.4.5</w:t>
      </w:r>
      <w:r>
        <w:rPr>
          <w:rFonts w:hint="eastAsia"/>
        </w:rPr>
        <w:t>环境</w:t>
      </w:r>
      <w:bookmarkEnd w:id="175"/>
      <w:bookmarkEnd w:id="176"/>
      <w:bookmarkEnd w:id="177"/>
      <w:bookmarkEnd w:id="178"/>
      <w:bookmarkEnd w:id="179"/>
    </w:p>
    <w:p w:rsidR="00374DA1" w:rsidRDefault="00F162E9">
      <w:pPr>
        <w:autoSpaceDE w:val="0"/>
        <w:autoSpaceDN w:val="0"/>
        <w:adjustRightInd w:val="0"/>
        <w:ind w:firstLine="420"/>
      </w:pPr>
      <w:r>
        <w:rPr>
          <w:rFonts w:ascii="宋体" w:hint="eastAsia"/>
          <w:lang w:val="zh-CN"/>
        </w:rPr>
        <w:t>服务器建议选用</w:t>
      </w:r>
      <w:r>
        <w:t>Intel CPU,</w:t>
      </w:r>
      <w:r>
        <w:rPr>
          <w:rFonts w:ascii="宋体" w:hint="eastAsia"/>
          <w:lang w:val="zh-CN"/>
        </w:rPr>
        <w:t>可以选择</w:t>
      </w:r>
      <w:r>
        <w:t>Windows</w:t>
      </w:r>
      <w:r>
        <w:rPr>
          <w:rFonts w:ascii="宋体" w:hint="eastAsia"/>
          <w:lang w:val="zh-CN"/>
        </w:rPr>
        <w:t>或者</w:t>
      </w:r>
      <w:r>
        <w:t>Linux.</w:t>
      </w:r>
    </w:p>
    <w:p w:rsidR="00374DA1" w:rsidRDefault="00F162E9">
      <w:pPr>
        <w:autoSpaceDE w:val="0"/>
        <w:autoSpaceDN w:val="0"/>
        <w:adjustRightInd w:val="0"/>
        <w:ind w:firstLine="420"/>
      </w:pPr>
      <w:r>
        <w:rPr>
          <w:rFonts w:ascii="宋体" w:hint="eastAsia"/>
          <w:lang w:val="zh-CN"/>
        </w:rPr>
        <w:t>开发平台可以选择</w:t>
      </w:r>
      <w:r>
        <w:t>IIS, .NET</w:t>
      </w:r>
      <w:r>
        <w:rPr>
          <w:rFonts w:ascii="宋体" w:hint="eastAsia"/>
          <w:lang w:val="zh-CN"/>
        </w:rPr>
        <w:t>或者</w:t>
      </w:r>
      <w:r>
        <w:t>apache, tomcat/</w:t>
      </w:r>
      <w:proofErr w:type="spellStart"/>
      <w:r>
        <w:t>jboss</w:t>
      </w:r>
      <w:proofErr w:type="spellEnd"/>
      <w:r>
        <w:rPr>
          <w:rFonts w:ascii="宋体" w:hint="eastAsia"/>
          <w:lang w:val="zh-CN"/>
        </w:rPr>
        <w:t>平台</w:t>
      </w:r>
    </w:p>
    <w:p w:rsidR="00374DA1" w:rsidRDefault="00F162E9">
      <w:pPr>
        <w:autoSpaceDE w:val="0"/>
        <w:autoSpaceDN w:val="0"/>
        <w:adjustRightInd w:val="0"/>
        <w:ind w:firstLine="420"/>
      </w:pPr>
      <w:r>
        <w:rPr>
          <w:rFonts w:ascii="宋体" w:hint="eastAsia"/>
          <w:lang w:val="zh-CN"/>
        </w:rPr>
        <w:t>请提供对外服务所要求的相应的安全保障</w:t>
      </w:r>
      <w:r>
        <w:t>.</w:t>
      </w:r>
    </w:p>
    <w:p w:rsidR="00374DA1" w:rsidRDefault="00374DA1">
      <w:pPr>
        <w:ind w:firstLine="420"/>
      </w:pPr>
    </w:p>
    <w:p w:rsidR="00374DA1" w:rsidRDefault="00F162E9">
      <w:pPr>
        <w:pStyle w:val="3"/>
      </w:pPr>
      <w:bookmarkStart w:id="180" w:name="_Toc235842297"/>
      <w:bookmarkStart w:id="181" w:name="_Toc235842545"/>
      <w:bookmarkStart w:id="182" w:name="_Toc235938057"/>
      <w:bookmarkStart w:id="183" w:name="_Toc235938422"/>
      <w:bookmarkStart w:id="184" w:name="_Toc28472_WPSOffice_Level3"/>
      <w:r>
        <w:rPr>
          <w:rFonts w:hint="eastAsia"/>
        </w:rPr>
        <w:t>5.4.6</w:t>
      </w:r>
      <w:r>
        <w:rPr>
          <w:rFonts w:hint="eastAsia"/>
        </w:rPr>
        <w:t>经费</w:t>
      </w:r>
      <w:bookmarkEnd w:id="180"/>
      <w:bookmarkEnd w:id="181"/>
      <w:bookmarkEnd w:id="182"/>
      <w:bookmarkEnd w:id="183"/>
      <w:bookmarkEnd w:id="184"/>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，开发费用为</w:t>
      </w:r>
      <w:r w:rsidR="0026536C">
        <w:rPr>
          <w:rFonts w:hint="eastAsia"/>
        </w:rPr>
        <w:t>（待定）</w:t>
      </w:r>
    </w:p>
    <w:p w:rsidR="00374DA1" w:rsidRDefault="00374DA1">
      <w:pPr>
        <w:ind w:firstLine="420"/>
      </w:pPr>
    </w:p>
    <w:p w:rsidR="00374DA1" w:rsidRDefault="00F162E9">
      <w:pPr>
        <w:pStyle w:val="3"/>
      </w:pPr>
      <w:bookmarkStart w:id="185" w:name="_Toc235842298"/>
      <w:bookmarkStart w:id="186" w:name="_Toc235842546"/>
      <w:bookmarkStart w:id="187" w:name="_Toc235938058"/>
      <w:bookmarkStart w:id="188" w:name="_Toc235938423"/>
      <w:bookmarkStart w:id="189" w:name="_Toc30367_WPSOffice_Level2"/>
      <w:r>
        <w:rPr>
          <w:rFonts w:hint="eastAsia"/>
        </w:rPr>
        <w:t>5.5</w:t>
      </w:r>
      <w:r>
        <w:rPr>
          <w:rFonts w:hint="eastAsia"/>
        </w:rPr>
        <w:t>局限性</w:t>
      </w:r>
      <w:bookmarkEnd w:id="185"/>
      <w:bookmarkEnd w:id="186"/>
      <w:bookmarkEnd w:id="187"/>
      <w:bookmarkEnd w:id="188"/>
      <w:bookmarkEnd w:id="189"/>
    </w:p>
    <w:p w:rsidR="00374DA1" w:rsidRDefault="00F162E9">
      <w:pPr>
        <w:ind w:firstLine="360"/>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Pr>
          <w:rFonts w:ascii="宋体" w:hint="eastAsia"/>
        </w:rPr>
        <w:t>不能同时300人以上同时在线</w:t>
      </w:r>
    </w:p>
    <w:p w:rsidR="00374DA1" w:rsidRDefault="00F162E9">
      <w:pPr>
        <w:pStyle w:val="1"/>
      </w:pPr>
      <w:bookmarkStart w:id="190" w:name="_Toc235938424"/>
      <w:bookmarkStart w:id="191" w:name="_Toc235938059"/>
      <w:bookmarkStart w:id="192" w:name="_Toc235842547"/>
      <w:bookmarkStart w:id="193" w:name="_Toc235842299"/>
      <w:bookmarkStart w:id="194" w:name="_Toc29572_WPSOffice_Level1"/>
      <w:r>
        <w:rPr>
          <w:rFonts w:hint="eastAsia"/>
        </w:rPr>
        <w:lastRenderedPageBreak/>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90"/>
      <w:bookmarkEnd w:id="191"/>
      <w:bookmarkEnd w:id="192"/>
      <w:bookmarkEnd w:id="193"/>
      <w:bookmarkEnd w:id="194"/>
    </w:p>
    <w:p w:rsidR="00374DA1" w:rsidRDefault="00F162E9">
      <w:pPr>
        <w:pStyle w:val="2"/>
      </w:pPr>
      <w:bookmarkStart w:id="195" w:name="_Toc235842300"/>
      <w:bookmarkStart w:id="196" w:name="_Toc235938425"/>
      <w:bookmarkStart w:id="197" w:name="_Toc235842548"/>
      <w:bookmarkStart w:id="198" w:name="_Toc235938060"/>
      <w:bookmarkStart w:id="199" w:name="_Toc25524_WPSOffice_Level2"/>
      <w:r>
        <w:rPr>
          <w:rFonts w:hint="eastAsia"/>
        </w:rPr>
        <w:t>6.1</w:t>
      </w:r>
      <w:r>
        <w:rPr>
          <w:rFonts w:hint="eastAsia"/>
        </w:rPr>
        <w:t>投资</w:t>
      </w:r>
      <w:bookmarkEnd w:id="195"/>
      <w:bookmarkEnd w:id="196"/>
      <w:bookmarkEnd w:id="197"/>
      <w:bookmarkEnd w:id="198"/>
      <w:bookmarkEnd w:id="199"/>
    </w:p>
    <w:p w:rsidR="00374DA1" w:rsidRDefault="00F162E9" w:rsidP="00691DC5">
      <w:pPr>
        <w:rPr>
          <w:rFonts w:hint="eastAsia"/>
        </w:rPr>
      </w:pPr>
      <w:proofErr w:type="gramStart"/>
      <w:r>
        <w:rPr>
          <w:rFonts w:hint="eastAsia"/>
        </w:rPr>
        <w:t>租云服务器</w:t>
      </w:r>
      <w:proofErr w:type="gramEnd"/>
      <w:r>
        <w:rPr>
          <w:rFonts w:hint="eastAsia"/>
        </w:rPr>
        <w:t>一年</w:t>
      </w:r>
      <w:r w:rsidR="0026536C">
        <w:t>500</w:t>
      </w:r>
      <w:r>
        <w:rPr>
          <w:rFonts w:hint="eastAsia"/>
        </w:rPr>
        <w:t>，开发费用为</w:t>
      </w:r>
      <w:r w:rsidR="0026536C">
        <w:rPr>
          <w:rFonts w:hint="eastAsia"/>
        </w:rPr>
        <w:t>（待定）</w:t>
      </w:r>
    </w:p>
    <w:p w:rsidR="00374DA1" w:rsidRDefault="00F162E9">
      <w:pPr>
        <w:pStyle w:val="2"/>
      </w:pPr>
      <w:bookmarkStart w:id="200" w:name="_Toc235842307"/>
      <w:bookmarkStart w:id="201" w:name="_Toc235842555"/>
      <w:bookmarkStart w:id="202" w:name="_Toc235938067"/>
      <w:bookmarkStart w:id="203" w:name="_Toc235938432"/>
      <w:bookmarkStart w:id="204" w:name="_Toc16420_WPSOffice_Level2"/>
      <w:r>
        <w:rPr>
          <w:rFonts w:hint="eastAsia"/>
        </w:rPr>
        <w:t>6.</w:t>
      </w:r>
      <w:r w:rsidR="00691DC5">
        <w:t>2</w:t>
      </w:r>
      <w:r>
        <w:rPr>
          <w:rFonts w:hint="eastAsia"/>
        </w:rPr>
        <w:t>市场预测</w:t>
      </w:r>
      <w:bookmarkEnd w:id="200"/>
      <w:bookmarkEnd w:id="201"/>
      <w:bookmarkEnd w:id="202"/>
      <w:bookmarkEnd w:id="203"/>
      <w:bookmarkEnd w:id="204"/>
    </w:p>
    <w:p w:rsidR="00374DA1" w:rsidRDefault="00F162E9">
      <w:pPr>
        <w:ind w:firstLine="420"/>
      </w:pPr>
      <w:proofErr w:type="gramStart"/>
      <w:r>
        <w:rPr>
          <w:rFonts w:hint="eastAsia"/>
        </w:rPr>
        <w:t>日活跃量</w:t>
      </w:r>
      <w:proofErr w:type="gramEnd"/>
      <w:r>
        <w:rPr>
          <w:rFonts w:hint="eastAsia"/>
        </w:rPr>
        <w:t>达</w:t>
      </w:r>
      <w:r>
        <w:rPr>
          <w:rFonts w:hint="eastAsia"/>
        </w:rPr>
        <w:t>500</w:t>
      </w:r>
      <w:r>
        <w:rPr>
          <w:rFonts w:hint="eastAsia"/>
        </w:rPr>
        <w:t>人次</w:t>
      </w:r>
    </w:p>
    <w:p w:rsidR="00374DA1" w:rsidRDefault="00374DA1">
      <w:pPr>
        <w:ind w:firstLine="420"/>
      </w:pPr>
    </w:p>
    <w:p w:rsidR="00374DA1" w:rsidRDefault="00F162E9">
      <w:pPr>
        <w:pStyle w:val="1"/>
      </w:pPr>
      <w:bookmarkStart w:id="205" w:name="_Toc235842308"/>
      <w:bookmarkStart w:id="206" w:name="_Toc235842556"/>
      <w:bookmarkStart w:id="207" w:name="_Toc235938068"/>
      <w:bookmarkStart w:id="208" w:name="_Toc235938433"/>
      <w:bookmarkStart w:id="209" w:name="_Toc26488_WPSOffice_Level1"/>
      <w:r>
        <w:rPr>
          <w:rFonts w:hint="eastAsia"/>
        </w:rPr>
        <w:t>7</w:t>
      </w:r>
      <w:r>
        <w:rPr>
          <w:rFonts w:hint="eastAsia"/>
        </w:rPr>
        <w:t>技术可行性</w:t>
      </w:r>
      <w:r>
        <w:rPr>
          <w:rFonts w:hint="eastAsia"/>
        </w:rPr>
        <w:t>(</w:t>
      </w:r>
      <w:r>
        <w:rPr>
          <w:rFonts w:hint="eastAsia"/>
        </w:rPr>
        <w:t>技术风险评价</w:t>
      </w:r>
      <w:r>
        <w:rPr>
          <w:rFonts w:hint="eastAsia"/>
        </w:rPr>
        <w:t>)</w:t>
      </w:r>
      <w:bookmarkEnd w:id="205"/>
      <w:bookmarkEnd w:id="206"/>
      <w:bookmarkEnd w:id="207"/>
      <w:bookmarkEnd w:id="208"/>
      <w:bookmarkEnd w:id="209"/>
    </w:p>
    <w:p w:rsidR="00374DA1" w:rsidRDefault="00F162E9">
      <w:pPr>
        <w:pStyle w:val="2"/>
      </w:pPr>
      <w:bookmarkStart w:id="210" w:name="_Toc24883_WPSOffice_Level1"/>
      <w:r>
        <w:rPr>
          <w:rFonts w:hint="eastAsia"/>
        </w:rPr>
        <w:t>1.</w:t>
      </w:r>
      <w:r>
        <w:rPr>
          <w:rFonts w:hint="eastAsia"/>
        </w:rPr>
        <w:t>技术风险识别</w:t>
      </w:r>
      <w:bookmarkEnd w:id="210"/>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Frontpage</w:t>
      </w:r>
      <w:r>
        <w:rPr>
          <w:rFonts w:hint="eastAsia"/>
        </w:rPr>
        <w:t>、</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w:t>
      </w:r>
      <w:proofErr w:type="gramStart"/>
      <w:r>
        <w:rPr>
          <w:rFonts w:hint="eastAsia"/>
        </w:rPr>
        <w:t>讯息</w:t>
      </w:r>
      <w:proofErr w:type="gramEnd"/>
      <w:r>
        <w:rPr>
          <w:rFonts w:hint="eastAsia"/>
        </w:rPr>
        <w:t>、漂亮的数字钟、有广告效果的跑马灯及简易的选举，还可以显示浏览器停留的时间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rsidP="001A142C">
      <w:pPr>
        <w:ind w:firstLine="420"/>
        <w:rPr>
          <w:rFonts w:hint="eastAsia"/>
        </w:rPr>
      </w:pPr>
      <w:r>
        <w:rPr>
          <w:rFonts w:hint="eastAsia"/>
        </w:rPr>
        <w:t>3</w:t>
      </w:r>
      <w:r>
        <w:rPr>
          <w:rFonts w:hint="eastAsia"/>
        </w:rPr>
        <w:t>）数据存储：将采用</w:t>
      </w:r>
      <w:proofErr w:type="spellStart"/>
      <w:r>
        <w:rPr>
          <w:rFonts w:hint="eastAsia"/>
        </w:rPr>
        <w:t>mysql</w:t>
      </w:r>
      <w:proofErr w:type="spellEnd"/>
      <w:r>
        <w:rPr>
          <w:rFonts w:hint="eastAsia"/>
        </w:rPr>
        <w:t>或者</w:t>
      </w:r>
      <w:proofErr w:type="spellStart"/>
      <w:r>
        <w:rPr>
          <w:rFonts w:hint="eastAsia"/>
        </w:rPr>
        <w:t>sqlsevser</w:t>
      </w:r>
      <w:proofErr w:type="spellEnd"/>
      <w:r>
        <w:rPr>
          <w:rFonts w:hint="eastAsia"/>
        </w:rPr>
        <w:t>数据库，也是常用的两个数据库。</w:t>
      </w:r>
    </w:p>
    <w:p w:rsidR="00374DA1" w:rsidRDefault="00374DA1"/>
    <w:p w:rsidR="00374DA1" w:rsidRDefault="00F162E9">
      <w:pPr>
        <w:pStyle w:val="1"/>
      </w:pPr>
      <w:bookmarkStart w:id="211" w:name="_Toc235842309"/>
      <w:bookmarkStart w:id="212" w:name="_Toc235842557"/>
      <w:bookmarkStart w:id="213" w:name="_Toc235938069"/>
      <w:bookmarkStart w:id="214" w:name="_Toc235938434"/>
      <w:bookmarkStart w:id="215" w:name="_Toc9532_WPSOffice_Level1"/>
      <w:r>
        <w:rPr>
          <w:rFonts w:hint="eastAsia"/>
        </w:rPr>
        <w:lastRenderedPageBreak/>
        <w:t>8</w:t>
      </w:r>
      <w:r>
        <w:rPr>
          <w:rFonts w:hint="eastAsia"/>
        </w:rPr>
        <w:t>法律可行性</w:t>
      </w:r>
      <w:bookmarkEnd w:id="211"/>
      <w:bookmarkEnd w:id="212"/>
      <w:bookmarkEnd w:id="213"/>
      <w:bookmarkEnd w:id="214"/>
      <w:bookmarkEnd w:id="215"/>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w:t>
      </w:r>
      <w:proofErr w:type="gramStart"/>
      <w:r>
        <w:rPr>
          <w:rFonts w:hint="eastAsia"/>
        </w:rPr>
        <w:t>机密到</w:t>
      </w:r>
      <w:proofErr w:type="gramEnd"/>
      <w:r>
        <w:rPr>
          <w:rFonts w:hint="eastAsia"/>
        </w:rPr>
        <w:t>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p>
    <w:p w:rsidR="00374DA1" w:rsidRDefault="00F162E9">
      <w:pPr>
        <w:pStyle w:val="1"/>
      </w:pPr>
      <w:bookmarkStart w:id="216" w:name="_Toc235842310"/>
      <w:bookmarkStart w:id="217" w:name="_Toc235842558"/>
      <w:bookmarkStart w:id="218" w:name="_Toc235938070"/>
      <w:bookmarkStart w:id="219" w:name="_Toc235938435"/>
      <w:bookmarkStart w:id="220" w:name="_Toc12914_WPSOffice_Level1"/>
      <w:r>
        <w:rPr>
          <w:rFonts w:hint="eastAsia"/>
        </w:rPr>
        <w:t>9</w:t>
      </w:r>
      <w:r>
        <w:rPr>
          <w:rFonts w:hint="eastAsia"/>
        </w:rPr>
        <w:t>用户使用可行性</w:t>
      </w:r>
      <w:bookmarkEnd w:id="216"/>
      <w:bookmarkEnd w:id="217"/>
      <w:bookmarkEnd w:id="218"/>
      <w:bookmarkEnd w:id="219"/>
      <w:bookmarkEnd w:id="220"/>
    </w:p>
    <w:p w:rsidR="00374DA1" w:rsidRDefault="00F162E9">
      <w:pPr>
        <w:rPr>
          <w:rFonts w:ascii="宋体" w:hAnsi="宋体" w:cs="宋体"/>
        </w:rPr>
      </w:pPr>
      <w:r>
        <w:rPr>
          <w:rFonts w:ascii="宋体" w:hAnsi="宋体" w:cs="宋体" w:hint="eastAsia"/>
        </w:rPr>
        <w:t>  </w:t>
      </w:r>
      <w:proofErr w:type="gramStart"/>
      <w:r>
        <w:rPr>
          <w:rFonts w:ascii="宋体" w:hAnsi="宋体" w:cs="宋体" w:hint="eastAsia"/>
        </w:rPr>
        <w:t>本教学</w:t>
      </w:r>
      <w:proofErr w:type="gramEnd"/>
      <w:r>
        <w:rPr>
          <w:rFonts w:ascii="宋体" w:hAnsi="宋体" w:cs="宋体" w:hint="eastAsia"/>
        </w:rPr>
        <w:t>辅助网站不仅能够让老师更清晰的掌握自己学生的信息，同时也让学生自己更容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rsidR="00374DA1" w:rsidRDefault="00F162E9" w:rsidP="00675BDB">
      <w:pPr>
        <w:rPr>
          <w:rFonts w:hint="eastAsia"/>
        </w:rPr>
      </w:pPr>
      <w:r>
        <w:rPr>
          <w:rFonts w:ascii="宋体" w:hAnsi="宋体" w:cs="宋体" w:hint="eastAsia"/>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bookmarkStart w:id="221" w:name="_GoBack"/>
      <w:bookmarkEnd w:id="221"/>
    </w:p>
    <w:p w:rsidR="00374DA1" w:rsidRDefault="00374DA1">
      <w:pPr>
        <w:ind w:firstLine="420"/>
      </w:pPr>
    </w:p>
    <w:sectPr w:rsidR="00374DA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D4F" w:rsidRDefault="001D3D4F">
      <w:r>
        <w:separator/>
      </w:r>
    </w:p>
  </w:endnote>
  <w:endnote w:type="continuationSeparator" w:id="0">
    <w:p w:rsidR="001D3D4F" w:rsidRDefault="001D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D4F" w:rsidRDefault="001D3D4F">
      <w:r>
        <w:separator/>
      </w:r>
    </w:p>
  </w:footnote>
  <w:footnote w:type="continuationSeparator" w:id="0">
    <w:p w:rsidR="001D3D4F" w:rsidRDefault="001D3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25029B12"/>
    <w:multiLevelType w:val="singleLevel"/>
    <w:tmpl w:val="25029B12"/>
    <w:lvl w:ilvl="0">
      <w:start w:val="1"/>
      <w:numFmt w:val="decimal"/>
      <w:lvlText w:val="%1."/>
      <w:lvlJc w:val="left"/>
      <w:pPr>
        <w:tabs>
          <w:tab w:val="left" w:pos="312"/>
        </w:tabs>
      </w:pPr>
    </w:lvl>
  </w:abstractNum>
  <w:abstractNum w:abstractNumId="2"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9E3250B"/>
    <w:multiLevelType w:val="singleLevel"/>
    <w:tmpl w:val="59E3250B"/>
    <w:lvl w:ilvl="0">
      <w:start w:val="1"/>
      <w:numFmt w:val="upperLetter"/>
      <w:lvlText w:val="%1."/>
      <w:lvlJc w:val="left"/>
      <w:pPr>
        <w:tabs>
          <w:tab w:val="left" w:pos="312"/>
        </w:tabs>
      </w:pPr>
    </w:lvl>
  </w:abstractNum>
  <w:abstractNum w:abstractNumId="5" w15:restartNumberingAfterBreak="0">
    <w:nsid w:val="59E32596"/>
    <w:multiLevelType w:val="singleLevel"/>
    <w:tmpl w:val="59E32596"/>
    <w:lvl w:ilvl="0">
      <w:start w:val="1"/>
      <w:numFmt w:val="decimal"/>
      <w:suff w:val="nothing"/>
      <w:lvlText w:val="（%1）"/>
      <w:lvlJc w:val="left"/>
    </w:lvl>
  </w:abstractNum>
  <w:abstractNum w:abstractNumId="6"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num>
  <w:num w:numId="5">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3"/>
  </w:num>
  <w:num w:numId="7">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341AD"/>
    <w:rsid w:val="000411F3"/>
    <w:rsid w:val="001643F4"/>
    <w:rsid w:val="001A142C"/>
    <w:rsid w:val="001D3D4F"/>
    <w:rsid w:val="00261DA0"/>
    <w:rsid w:val="0026536C"/>
    <w:rsid w:val="00374DA1"/>
    <w:rsid w:val="00410CD8"/>
    <w:rsid w:val="00675BDB"/>
    <w:rsid w:val="00691DC5"/>
    <w:rsid w:val="008F3215"/>
    <w:rsid w:val="00B710E6"/>
    <w:rsid w:val="00B82B30"/>
    <w:rsid w:val="00C71541"/>
    <w:rsid w:val="00D02362"/>
    <w:rsid w:val="00E37138"/>
    <w:rsid w:val="00F162E9"/>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CDEFA"/>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814f74-1b0d-4da4-a21a-b2944a28e87d}"/>
        <w:category>
          <w:name w:val="常规"/>
          <w:gallery w:val="placeholder"/>
        </w:category>
        <w:types>
          <w:type w:val="bbPlcHdr"/>
        </w:types>
        <w:behaviors>
          <w:behavior w:val="content"/>
        </w:behaviors>
        <w:guid w:val="{F1814F74-1B0D-4DA4-A21A-B2944A28E87D}"/>
      </w:docPartPr>
      <w:docPartBody>
        <w:p w:rsidR="0034152F" w:rsidRDefault="008F154C">
          <w:r>
            <w:rPr>
              <w:color w:val="808080"/>
            </w:rPr>
            <w:t>单击此处输入文字。</w:t>
          </w:r>
        </w:p>
      </w:docPartBody>
    </w:docPart>
    <w:docPart>
      <w:docPartPr>
        <w:name w:val="{419e6620-6501-4915-865a-f184fb69d193}"/>
        <w:category>
          <w:name w:val="常规"/>
          <w:gallery w:val="placeholder"/>
        </w:category>
        <w:types>
          <w:type w:val="bbPlcHdr"/>
        </w:types>
        <w:behaviors>
          <w:behavior w:val="content"/>
        </w:behaviors>
        <w:guid w:val="{419E6620-6501-4915-865A-F184FB69D193}"/>
      </w:docPartPr>
      <w:docPartBody>
        <w:p w:rsidR="0034152F" w:rsidRDefault="008F154C">
          <w:r>
            <w:rPr>
              <w:color w:val="808080"/>
            </w:rPr>
            <w:t>单击此处输入文字。</w:t>
          </w:r>
        </w:p>
      </w:docPartBody>
    </w:docPart>
    <w:docPart>
      <w:docPartPr>
        <w:name w:val="{921f4304-a1e0-4764-8ef1-907bbf5d1919}"/>
        <w:category>
          <w:name w:val="常规"/>
          <w:gallery w:val="placeholder"/>
        </w:category>
        <w:types>
          <w:type w:val="bbPlcHdr"/>
        </w:types>
        <w:behaviors>
          <w:behavior w:val="content"/>
        </w:behaviors>
        <w:guid w:val="{921F4304-A1E0-4764-8EF1-907BBF5D1919}"/>
      </w:docPartPr>
      <w:docPartBody>
        <w:p w:rsidR="0034152F" w:rsidRDefault="008F154C">
          <w:r>
            <w:rPr>
              <w:color w:val="808080"/>
            </w:rPr>
            <w:t>单击此处输入文字。</w:t>
          </w:r>
        </w:p>
      </w:docPartBody>
    </w:docPart>
    <w:docPart>
      <w:docPartPr>
        <w:name w:val="{4fcc5ae8-b334-4f1c-8df4-11a7b281188c}"/>
        <w:category>
          <w:name w:val="常规"/>
          <w:gallery w:val="placeholder"/>
        </w:category>
        <w:types>
          <w:type w:val="bbPlcHdr"/>
        </w:types>
        <w:behaviors>
          <w:behavior w:val="content"/>
        </w:behaviors>
        <w:guid w:val="{4FCC5AE8-B334-4F1C-8DF4-11A7B281188C}"/>
      </w:docPartPr>
      <w:docPartBody>
        <w:p w:rsidR="0034152F" w:rsidRDefault="008F154C">
          <w:r>
            <w:rPr>
              <w:color w:val="808080"/>
            </w:rPr>
            <w:t>单击此处输入文字。</w:t>
          </w:r>
        </w:p>
      </w:docPartBody>
    </w:docPart>
    <w:docPart>
      <w:docPartPr>
        <w:name w:val="{2c99a3ee-1c33-4355-a340-1b0d64c32dc6}"/>
        <w:category>
          <w:name w:val="常规"/>
          <w:gallery w:val="placeholder"/>
        </w:category>
        <w:types>
          <w:type w:val="bbPlcHdr"/>
        </w:types>
        <w:behaviors>
          <w:behavior w:val="content"/>
        </w:behaviors>
        <w:guid w:val="{2C99A3EE-1C33-4355-A340-1B0D64C32DC6}"/>
      </w:docPartPr>
      <w:docPartBody>
        <w:p w:rsidR="0034152F" w:rsidRDefault="008F154C">
          <w:r>
            <w:rPr>
              <w:color w:val="808080"/>
            </w:rPr>
            <w:t>单击此处输入文字。</w:t>
          </w:r>
        </w:p>
      </w:docPartBody>
    </w:docPart>
    <w:docPart>
      <w:docPartPr>
        <w:name w:val="{c882d26c-c585-40ff-ad64-8577ee6807b3}"/>
        <w:category>
          <w:name w:val="常规"/>
          <w:gallery w:val="placeholder"/>
        </w:category>
        <w:types>
          <w:type w:val="bbPlcHdr"/>
        </w:types>
        <w:behaviors>
          <w:behavior w:val="content"/>
        </w:behaviors>
        <w:guid w:val="{C882D26C-C585-40FF-AD64-8577EE6807B3}"/>
      </w:docPartPr>
      <w:docPartBody>
        <w:p w:rsidR="0034152F" w:rsidRDefault="008F154C">
          <w:r>
            <w:rPr>
              <w:color w:val="808080"/>
            </w:rPr>
            <w:t>单击此处输入文字。</w:t>
          </w:r>
        </w:p>
      </w:docPartBody>
    </w:docPart>
    <w:docPart>
      <w:docPartPr>
        <w:name w:val="{a94ee740-50d3-47e5-9618-fbb2a2da3a3e}"/>
        <w:category>
          <w:name w:val="常规"/>
          <w:gallery w:val="placeholder"/>
        </w:category>
        <w:types>
          <w:type w:val="bbPlcHdr"/>
        </w:types>
        <w:behaviors>
          <w:behavior w:val="content"/>
        </w:behaviors>
        <w:guid w:val="{A94EE740-50D3-47E5-9618-FBB2A2DA3A3E}"/>
      </w:docPartPr>
      <w:docPartBody>
        <w:p w:rsidR="0034152F" w:rsidRDefault="008F154C">
          <w:r>
            <w:rPr>
              <w:color w:val="808080"/>
            </w:rPr>
            <w:t>单击此处输入文字。</w:t>
          </w:r>
        </w:p>
      </w:docPartBody>
    </w:docPart>
    <w:docPart>
      <w:docPartPr>
        <w:name w:val="{a1eced53-8d01-4288-8244-d676907c712a}"/>
        <w:category>
          <w:name w:val="常规"/>
          <w:gallery w:val="placeholder"/>
        </w:category>
        <w:types>
          <w:type w:val="bbPlcHdr"/>
        </w:types>
        <w:behaviors>
          <w:behavior w:val="content"/>
        </w:behaviors>
        <w:guid w:val="{A1ECED53-8D01-4288-8244-D676907C712A}"/>
      </w:docPartPr>
      <w:docPartBody>
        <w:p w:rsidR="0034152F" w:rsidRDefault="008F154C">
          <w:r>
            <w:rPr>
              <w:color w:val="808080"/>
            </w:rPr>
            <w:t>单击此处输入文字。</w:t>
          </w:r>
        </w:p>
      </w:docPartBody>
    </w:docPart>
    <w:docPart>
      <w:docPartPr>
        <w:name w:val="{2030cdc7-5482-4f35-864d-6083e5262bc1}"/>
        <w:category>
          <w:name w:val="常规"/>
          <w:gallery w:val="placeholder"/>
        </w:category>
        <w:types>
          <w:type w:val="bbPlcHdr"/>
        </w:types>
        <w:behaviors>
          <w:behavior w:val="content"/>
        </w:behaviors>
        <w:guid w:val="{2030CDC7-5482-4F35-864D-6083E5262BC1}"/>
      </w:docPartPr>
      <w:docPartBody>
        <w:p w:rsidR="0034152F" w:rsidRDefault="008F154C">
          <w:r>
            <w:rPr>
              <w:color w:val="808080"/>
            </w:rPr>
            <w:t>单击此处输入文字。</w:t>
          </w:r>
        </w:p>
      </w:docPartBody>
    </w:docPart>
    <w:docPart>
      <w:docPartPr>
        <w:name w:val="{1bc53903-757d-4348-bcf7-bbe7352e04ab}"/>
        <w:category>
          <w:name w:val="常规"/>
          <w:gallery w:val="placeholder"/>
        </w:category>
        <w:types>
          <w:type w:val="bbPlcHdr"/>
        </w:types>
        <w:behaviors>
          <w:behavior w:val="content"/>
        </w:behaviors>
        <w:guid w:val="{1BC53903-757D-4348-BCF7-BBE7352E04AB}"/>
      </w:docPartPr>
      <w:docPartBody>
        <w:p w:rsidR="0034152F" w:rsidRDefault="008F154C">
          <w:r>
            <w:rPr>
              <w:color w:val="808080"/>
            </w:rPr>
            <w:t>单击此处输入文字。</w:t>
          </w:r>
        </w:p>
      </w:docPartBody>
    </w:docPart>
    <w:docPart>
      <w:docPartPr>
        <w:name w:val="{311258ae-09c6-444a-b8e1-37bccd12da68}"/>
        <w:category>
          <w:name w:val="常规"/>
          <w:gallery w:val="placeholder"/>
        </w:category>
        <w:types>
          <w:type w:val="bbPlcHdr"/>
        </w:types>
        <w:behaviors>
          <w:behavior w:val="content"/>
        </w:behaviors>
        <w:guid w:val="{311258AE-09C6-444A-B8E1-37BCCD12DA68}"/>
      </w:docPartPr>
      <w:docPartBody>
        <w:p w:rsidR="0034152F" w:rsidRDefault="008F154C">
          <w:r>
            <w:rPr>
              <w:color w:val="808080"/>
            </w:rPr>
            <w:t>单击此处输入文字。</w:t>
          </w:r>
        </w:p>
      </w:docPartBody>
    </w:docPart>
    <w:docPart>
      <w:docPartPr>
        <w:name w:val="{81f06cf9-0948-4f65-a4cb-a264ac2c42c9}"/>
        <w:category>
          <w:name w:val="常规"/>
          <w:gallery w:val="placeholder"/>
        </w:category>
        <w:types>
          <w:type w:val="bbPlcHdr"/>
        </w:types>
        <w:behaviors>
          <w:behavior w:val="content"/>
        </w:behaviors>
        <w:guid w:val="{81F06CF9-0948-4F65-A4CB-A264AC2C42C9}"/>
      </w:docPartPr>
      <w:docPartBody>
        <w:p w:rsidR="0034152F" w:rsidRDefault="008F154C">
          <w:r>
            <w:rPr>
              <w:color w:val="808080"/>
            </w:rPr>
            <w:t>单击此处输入文字。</w:t>
          </w:r>
        </w:p>
      </w:docPartBody>
    </w:docPart>
    <w:docPart>
      <w:docPartPr>
        <w:name w:val="{dea2e062-f1f2-4b38-be37-7eca76173f50}"/>
        <w:category>
          <w:name w:val="常规"/>
          <w:gallery w:val="placeholder"/>
        </w:category>
        <w:types>
          <w:type w:val="bbPlcHdr"/>
        </w:types>
        <w:behaviors>
          <w:behavior w:val="content"/>
        </w:behaviors>
        <w:guid w:val="{DEA2E062-F1F2-4B38-BE37-7ECA76173F50}"/>
      </w:docPartPr>
      <w:docPartBody>
        <w:p w:rsidR="0034152F" w:rsidRDefault="008F154C">
          <w:r>
            <w:rPr>
              <w:color w:val="808080"/>
            </w:rPr>
            <w:t>单击此处输入文字。</w:t>
          </w:r>
        </w:p>
      </w:docPartBody>
    </w:docPart>
    <w:docPart>
      <w:docPartPr>
        <w:name w:val="{36d20a25-fb6f-46ad-a626-c1145dd15fc0}"/>
        <w:category>
          <w:name w:val="常规"/>
          <w:gallery w:val="placeholder"/>
        </w:category>
        <w:types>
          <w:type w:val="bbPlcHdr"/>
        </w:types>
        <w:behaviors>
          <w:behavior w:val="content"/>
        </w:behaviors>
        <w:guid w:val="{36D20A25-FB6F-46AD-A626-C1145DD15FC0}"/>
      </w:docPartPr>
      <w:docPartBody>
        <w:p w:rsidR="0034152F" w:rsidRDefault="008F154C">
          <w:r>
            <w:rPr>
              <w:color w:val="808080"/>
            </w:rPr>
            <w:t>单击此处输入文字。</w:t>
          </w:r>
        </w:p>
      </w:docPartBody>
    </w:docPart>
    <w:docPart>
      <w:docPartPr>
        <w:name w:val="{0e441beb-f428-43d2-8197-c3e4332a2f54}"/>
        <w:category>
          <w:name w:val="常规"/>
          <w:gallery w:val="placeholder"/>
        </w:category>
        <w:types>
          <w:type w:val="bbPlcHdr"/>
        </w:types>
        <w:behaviors>
          <w:behavior w:val="content"/>
        </w:behaviors>
        <w:guid w:val="{0E441BEB-F428-43D2-8197-C3E4332A2F54}"/>
      </w:docPartPr>
      <w:docPartBody>
        <w:p w:rsidR="0034152F" w:rsidRDefault="008F154C">
          <w:r>
            <w:rPr>
              <w:color w:val="808080"/>
            </w:rPr>
            <w:t>单击此处输入文字。</w:t>
          </w:r>
        </w:p>
      </w:docPartBody>
    </w:docPart>
    <w:docPart>
      <w:docPartPr>
        <w:name w:val="{2e77072a-e7e2-4d3d-893f-4a2c6772a081}"/>
        <w:category>
          <w:name w:val="常规"/>
          <w:gallery w:val="placeholder"/>
        </w:category>
        <w:types>
          <w:type w:val="bbPlcHdr"/>
        </w:types>
        <w:behaviors>
          <w:behavior w:val="content"/>
        </w:behaviors>
        <w:guid w:val="{2E77072A-E7E2-4D3D-893F-4A2C6772A081}"/>
      </w:docPartPr>
      <w:docPartBody>
        <w:p w:rsidR="0034152F" w:rsidRDefault="008F154C">
          <w:r>
            <w:rPr>
              <w:color w:val="808080"/>
            </w:rPr>
            <w:t>单击此处输入文字。</w:t>
          </w:r>
        </w:p>
      </w:docPartBody>
    </w:docPart>
    <w:docPart>
      <w:docPartPr>
        <w:name w:val="{f3d856c2-3b45-4d26-8bba-03fd9565875c}"/>
        <w:category>
          <w:name w:val="常规"/>
          <w:gallery w:val="placeholder"/>
        </w:category>
        <w:types>
          <w:type w:val="bbPlcHdr"/>
        </w:types>
        <w:behaviors>
          <w:behavior w:val="content"/>
        </w:behaviors>
        <w:guid w:val="{F3D856C2-3B45-4D26-8BBA-03FD9565875C}"/>
      </w:docPartPr>
      <w:docPartBody>
        <w:p w:rsidR="0034152F" w:rsidRDefault="008F154C">
          <w:r>
            <w:rPr>
              <w:color w:val="808080"/>
            </w:rPr>
            <w:t>单击此处输入文字。</w:t>
          </w:r>
        </w:p>
      </w:docPartBody>
    </w:docPart>
    <w:docPart>
      <w:docPartPr>
        <w:name w:val="{8335cce0-83b7-4869-9ec7-8f2b3e463e42}"/>
        <w:category>
          <w:name w:val="常规"/>
          <w:gallery w:val="placeholder"/>
        </w:category>
        <w:types>
          <w:type w:val="bbPlcHdr"/>
        </w:types>
        <w:behaviors>
          <w:behavior w:val="content"/>
        </w:behaviors>
        <w:guid w:val="{8335CCE0-83B7-4869-9EC7-8F2B3E463E42}"/>
      </w:docPartPr>
      <w:docPartBody>
        <w:p w:rsidR="0034152F" w:rsidRDefault="008F154C">
          <w:r>
            <w:rPr>
              <w:color w:val="808080"/>
            </w:rPr>
            <w:t>单击此处输入文字。</w:t>
          </w:r>
        </w:p>
      </w:docPartBody>
    </w:docPart>
    <w:docPart>
      <w:docPartPr>
        <w:name w:val="{0d77a55d-2e4d-4552-a709-5334e45783da}"/>
        <w:category>
          <w:name w:val="常规"/>
          <w:gallery w:val="placeholder"/>
        </w:category>
        <w:types>
          <w:type w:val="bbPlcHdr"/>
        </w:types>
        <w:behaviors>
          <w:behavior w:val="content"/>
        </w:behaviors>
        <w:guid w:val="{0D77A55D-2E4D-4552-A709-5334E45783DA}"/>
      </w:docPartPr>
      <w:docPartBody>
        <w:p w:rsidR="0034152F" w:rsidRDefault="008F154C">
          <w:r>
            <w:rPr>
              <w:color w:val="808080"/>
            </w:rPr>
            <w:t>单击此处输入文字。</w:t>
          </w:r>
        </w:p>
      </w:docPartBody>
    </w:docPart>
    <w:docPart>
      <w:docPartPr>
        <w:name w:val="{4d42b321-868d-4c2b-b2ef-cd61d3c51e83}"/>
        <w:category>
          <w:name w:val="常规"/>
          <w:gallery w:val="placeholder"/>
        </w:category>
        <w:types>
          <w:type w:val="bbPlcHdr"/>
        </w:types>
        <w:behaviors>
          <w:behavior w:val="content"/>
        </w:behaviors>
        <w:guid w:val="{4D42B321-868D-4C2B-B2EF-CD61D3C51E83}"/>
      </w:docPartPr>
      <w:docPartBody>
        <w:p w:rsidR="0034152F" w:rsidRDefault="008F154C">
          <w:r>
            <w:rPr>
              <w:color w:val="808080"/>
            </w:rPr>
            <w:t>单击此处输入文字。</w:t>
          </w:r>
        </w:p>
      </w:docPartBody>
    </w:docPart>
    <w:docPart>
      <w:docPartPr>
        <w:name w:val="{7f71371a-ff32-47d5-a52f-64a54783ee5b}"/>
        <w:category>
          <w:name w:val="常规"/>
          <w:gallery w:val="placeholder"/>
        </w:category>
        <w:types>
          <w:type w:val="bbPlcHdr"/>
        </w:types>
        <w:behaviors>
          <w:behavior w:val="content"/>
        </w:behaviors>
        <w:guid w:val="{7F71371A-FF32-47D5-A52F-64A54783EE5B}"/>
      </w:docPartPr>
      <w:docPartBody>
        <w:p w:rsidR="0034152F" w:rsidRDefault="008F154C">
          <w:r>
            <w:rPr>
              <w:color w:val="808080"/>
            </w:rPr>
            <w:t>单击此处输入文字。</w:t>
          </w:r>
        </w:p>
      </w:docPartBody>
    </w:docPart>
    <w:docPart>
      <w:docPartPr>
        <w:name w:val="{38594d94-4834-4caa-9b48-97b29900b86a}"/>
        <w:category>
          <w:name w:val="常规"/>
          <w:gallery w:val="placeholder"/>
        </w:category>
        <w:types>
          <w:type w:val="bbPlcHdr"/>
        </w:types>
        <w:behaviors>
          <w:behavior w:val="content"/>
        </w:behaviors>
        <w:guid w:val="{38594D94-4834-4CAA-9B48-97B29900B86A}"/>
      </w:docPartPr>
      <w:docPartBody>
        <w:p w:rsidR="0034152F" w:rsidRDefault="008F154C">
          <w:r>
            <w:rPr>
              <w:color w:val="808080"/>
            </w:rPr>
            <w:t>单击此处输入文字。</w:t>
          </w:r>
        </w:p>
      </w:docPartBody>
    </w:docPart>
    <w:docPart>
      <w:docPartPr>
        <w:name w:val="{dd0213d0-858c-4203-bf5f-183ce3a3e0d2}"/>
        <w:category>
          <w:name w:val="常规"/>
          <w:gallery w:val="placeholder"/>
        </w:category>
        <w:types>
          <w:type w:val="bbPlcHdr"/>
        </w:types>
        <w:behaviors>
          <w:behavior w:val="content"/>
        </w:behaviors>
        <w:guid w:val="{DD0213D0-858C-4203-BF5F-183CE3A3E0D2}"/>
      </w:docPartPr>
      <w:docPartBody>
        <w:p w:rsidR="0034152F" w:rsidRDefault="008F154C">
          <w:r>
            <w:rPr>
              <w:color w:val="808080"/>
            </w:rPr>
            <w:t>单击此处输入文字。</w:t>
          </w:r>
        </w:p>
      </w:docPartBody>
    </w:docPart>
    <w:docPart>
      <w:docPartPr>
        <w:name w:val="{176f20a2-0ee7-4867-b395-8b5ad6f80aba}"/>
        <w:category>
          <w:name w:val="常规"/>
          <w:gallery w:val="placeholder"/>
        </w:category>
        <w:types>
          <w:type w:val="bbPlcHdr"/>
        </w:types>
        <w:behaviors>
          <w:behavior w:val="content"/>
        </w:behaviors>
        <w:guid w:val="{176F20A2-0EE7-4867-B395-8B5AD6F80ABA}"/>
      </w:docPartPr>
      <w:docPartBody>
        <w:p w:rsidR="0034152F" w:rsidRDefault="008F154C">
          <w:r>
            <w:rPr>
              <w:color w:val="808080"/>
            </w:rPr>
            <w:t>单击此处输入文字。</w:t>
          </w:r>
        </w:p>
      </w:docPartBody>
    </w:docPart>
    <w:docPart>
      <w:docPartPr>
        <w:name w:val="{4cc5115f-4062-4156-8216-9844febbdb39}"/>
        <w:category>
          <w:name w:val="常规"/>
          <w:gallery w:val="placeholder"/>
        </w:category>
        <w:types>
          <w:type w:val="bbPlcHdr"/>
        </w:types>
        <w:behaviors>
          <w:behavior w:val="content"/>
        </w:behaviors>
        <w:guid w:val="{4CC5115F-4062-4156-8216-9844FEBBDB39}"/>
      </w:docPartPr>
      <w:docPartBody>
        <w:p w:rsidR="0034152F" w:rsidRDefault="008F154C">
          <w:r>
            <w:rPr>
              <w:color w:val="808080"/>
            </w:rPr>
            <w:t>单击此处输入文字。</w:t>
          </w:r>
        </w:p>
      </w:docPartBody>
    </w:docPart>
    <w:docPart>
      <w:docPartPr>
        <w:name w:val="{bc8e7e99-18dc-4193-ae9e-93d59568d47d}"/>
        <w:category>
          <w:name w:val="常规"/>
          <w:gallery w:val="placeholder"/>
        </w:category>
        <w:types>
          <w:type w:val="bbPlcHdr"/>
        </w:types>
        <w:behaviors>
          <w:behavior w:val="content"/>
        </w:behaviors>
        <w:guid w:val="{BC8E7E99-18DC-4193-AE9E-93D59568D47D}"/>
      </w:docPartPr>
      <w:docPartBody>
        <w:p w:rsidR="0034152F" w:rsidRDefault="008F154C">
          <w:r>
            <w:rPr>
              <w:color w:val="808080"/>
            </w:rPr>
            <w:t>单击此处输入文字。</w:t>
          </w:r>
        </w:p>
      </w:docPartBody>
    </w:docPart>
    <w:docPart>
      <w:docPartPr>
        <w:name w:val="{5fa6e901-d33c-4120-bbd0-2fb103492100}"/>
        <w:category>
          <w:name w:val="常规"/>
          <w:gallery w:val="placeholder"/>
        </w:category>
        <w:types>
          <w:type w:val="bbPlcHdr"/>
        </w:types>
        <w:behaviors>
          <w:behavior w:val="content"/>
        </w:behaviors>
        <w:guid w:val="{5FA6E901-D33C-4120-BBD0-2FB103492100}"/>
      </w:docPartPr>
      <w:docPartBody>
        <w:p w:rsidR="0034152F" w:rsidRDefault="008F154C">
          <w:r>
            <w:rPr>
              <w:color w:val="808080"/>
            </w:rPr>
            <w:t>单击此处输入文字。</w:t>
          </w:r>
        </w:p>
      </w:docPartBody>
    </w:docPart>
    <w:docPart>
      <w:docPartPr>
        <w:name w:val="{bcbc0af3-e792-4d80-b5c9-698166db453b}"/>
        <w:category>
          <w:name w:val="常规"/>
          <w:gallery w:val="placeholder"/>
        </w:category>
        <w:types>
          <w:type w:val="bbPlcHdr"/>
        </w:types>
        <w:behaviors>
          <w:behavior w:val="content"/>
        </w:behaviors>
        <w:guid w:val="{BCBC0AF3-E792-4D80-B5C9-698166DB453B}"/>
      </w:docPartPr>
      <w:docPartBody>
        <w:p w:rsidR="0034152F" w:rsidRDefault="008F154C">
          <w:r>
            <w:rPr>
              <w:color w:val="808080"/>
            </w:rPr>
            <w:t>单击此处输入文字。</w:t>
          </w:r>
        </w:p>
      </w:docPartBody>
    </w:docPart>
    <w:docPart>
      <w:docPartPr>
        <w:name w:val="{d5997377-7693-400a-bc70-c533809fc9a9}"/>
        <w:category>
          <w:name w:val="常规"/>
          <w:gallery w:val="placeholder"/>
        </w:category>
        <w:types>
          <w:type w:val="bbPlcHdr"/>
        </w:types>
        <w:behaviors>
          <w:behavior w:val="content"/>
        </w:behaviors>
        <w:guid w:val="{D5997377-7693-400A-BC70-C533809FC9A9}"/>
      </w:docPartPr>
      <w:docPartBody>
        <w:p w:rsidR="0034152F" w:rsidRDefault="008F154C">
          <w:r>
            <w:rPr>
              <w:color w:val="808080"/>
            </w:rPr>
            <w:t>单击此处输入文字。</w:t>
          </w:r>
        </w:p>
      </w:docPartBody>
    </w:docPart>
    <w:docPart>
      <w:docPartPr>
        <w:name w:val="{1b5cc650-f312-42c2-9c4e-8c7599e10387}"/>
        <w:category>
          <w:name w:val="常规"/>
          <w:gallery w:val="placeholder"/>
        </w:category>
        <w:types>
          <w:type w:val="bbPlcHdr"/>
        </w:types>
        <w:behaviors>
          <w:behavior w:val="content"/>
        </w:behaviors>
        <w:guid w:val="{1B5CC650-F312-42C2-9C4E-8C7599E10387}"/>
      </w:docPartPr>
      <w:docPartBody>
        <w:p w:rsidR="0034152F" w:rsidRDefault="008F154C">
          <w:r>
            <w:rPr>
              <w:color w:val="808080"/>
            </w:rPr>
            <w:t>单击此处输入文字。</w:t>
          </w:r>
        </w:p>
      </w:docPartBody>
    </w:docPart>
    <w:docPart>
      <w:docPartPr>
        <w:name w:val="{733f282c-62b5-4e5a-82c2-214948b8aa7d}"/>
        <w:category>
          <w:name w:val="常规"/>
          <w:gallery w:val="placeholder"/>
        </w:category>
        <w:types>
          <w:type w:val="bbPlcHdr"/>
        </w:types>
        <w:behaviors>
          <w:behavior w:val="content"/>
        </w:behaviors>
        <w:guid w:val="{733F282C-62B5-4E5A-82C2-214948B8AA7D}"/>
      </w:docPartPr>
      <w:docPartBody>
        <w:p w:rsidR="0034152F" w:rsidRDefault="008F154C">
          <w:r>
            <w:rPr>
              <w:color w:val="808080"/>
            </w:rPr>
            <w:t>单击此处输入文字。</w:t>
          </w:r>
        </w:p>
      </w:docPartBody>
    </w:docPart>
    <w:docPart>
      <w:docPartPr>
        <w:name w:val="{a25374e8-ebce-4553-8275-f6bde4e52d16}"/>
        <w:category>
          <w:name w:val="常规"/>
          <w:gallery w:val="placeholder"/>
        </w:category>
        <w:types>
          <w:type w:val="bbPlcHdr"/>
        </w:types>
        <w:behaviors>
          <w:behavior w:val="content"/>
        </w:behaviors>
        <w:guid w:val="{A25374E8-EBCE-4553-8275-F6BDE4E52D16}"/>
      </w:docPartPr>
      <w:docPartBody>
        <w:p w:rsidR="0034152F" w:rsidRDefault="008F154C">
          <w:r>
            <w:rPr>
              <w:color w:val="808080"/>
            </w:rPr>
            <w:t>单击此处输入文字。</w:t>
          </w:r>
        </w:p>
      </w:docPartBody>
    </w:docPart>
    <w:docPart>
      <w:docPartPr>
        <w:name w:val="{dc664030-5f26-422d-b77c-bb0320b38543}"/>
        <w:category>
          <w:name w:val="常规"/>
          <w:gallery w:val="placeholder"/>
        </w:category>
        <w:types>
          <w:type w:val="bbPlcHdr"/>
        </w:types>
        <w:behaviors>
          <w:behavior w:val="content"/>
        </w:behaviors>
        <w:guid w:val="{DC664030-5F26-422D-B77C-BB0320B38543}"/>
      </w:docPartPr>
      <w:docPartBody>
        <w:p w:rsidR="0034152F" w:rsidRDefault="008F154C">
          <w:r>
            <w:rPr>
              <w:color w:val="808080"/>
            </w:rPr>
            <w:t>单击此处输入文字。</w:t>
          </w:r>
        </w:p>
      </w:docPartBody>
    </w:docPart>
    <w:docPart>
      <w:docPartPr>
        <w:name w:val="{98ee7062-3939-49ce-ab4a-d42cb7376959}"/>
        <w:category>
          <w:name w:val="常规"/>
          <w:gallery w:val="placeholder"/>
        </w:category>
        <w:types>
          <w:type w:val="bbPlcHdr"/>
        </w:types>
        <w:behaviors>
          <w:behavior w:val="content"/>
        </w:behaviors>
        <w:guid w:val="{98EE7062-3939-49CE-AB4A-D42CB7376959}"/>
      </w:docPartPr>
      <w:docPartBody>
        <w:p w:rsidR="0034152F" w:rsidRDefault="008F154C">
          <w:r>
            <w:rPr>
              <w:color w:val="808080"/>
            </w:rPr>
            <w:t>单击此处输入文字。</w:t>
          </w:r>
        </w:p>
      </w:docPartBody>
    </w:docPart>
    <w:docPart>
      <w:docPartPr>
        <w:name w:val="{e57c1a94-2f25-4f80-8ecb-00e3a45d4f9f}"/>
        <w:category>
          <w:name w:val="常规"/>
          <w:gallery w:val="placeholder"/>
        </w:category>
        <w:types>
          <w:type w:val="bbPlcHdr"/>
        </w:types>
        <w:behaviors>
          <w:behavior w:val="content"/>
        </w:behaviors>
        <w:guid w:val="{E57C1A94-2F25-4F80-8ECB-00E3A45D4F9F}"/>
      </w:docPartPr>
      <w:docPartBody>
        <w:p w:rsidR="0034152F" w:rsidRDefault="008F154C">
          <w:r>
            <w:rPr>
              <w:color w:val="808080"/>
            </w:rPr>
            <w:t>单击此处输入文字。</w:t>
          </w:r>
        </w:p>
      </w:docPartBody>
    </w:docPart>
    <w:docPart>
      <w:docPartPr>
        <w:name w:val="{be49dce6-09b4-47a8-9cab-565deea73769}"/>
        <w:category>
          <w:name w:val="常规"/>
          <w:gallery w:val="placeholder"/>
        </w:category>
        <w:types>
          <w:type w:val="bbPlcHdr"/>
        </w:types>
        <w:behaviors>
          <w:behavior w:val="content"/>
        </w:behaviors>
        <w:guid w:val="{BE49DCE6-09B4-47A8-9CAB-565DEEA73769}"/>
      </w:docPartPr>
      <w:docPartBody>
        <w:p w:rsidR="0034152F" w:rsidRDefault="008F154C">
          <w:r>
            <w:rPr>
              <w:color w:val="808080"/>
            </w:rPr>
            <w:t>单击此处输入文字。</w:t>
          </w:r>
        </w:p>
      </w:docPartBody>
    </w:docPart>
    <w:docPart>
      <w:docPartPr>
        <w:name w:val="{9d2cd535-5792-4c4b-b025-c0c1b294aa84}"/>
        <w:category>
          <w:name w:val="常规"/>
          <w:gallery w:val="placeholder"/>
        </w:category>
        <w:types>
          <w:type w:val="bbPlcHdr"/>
        </w:types>
        <w:behaviors>
          <w:behavior w:val="content"/>
        </w:behaviors>
        <w:guid w:val="{9D2CD535-5792-4C4B-B025-C0C1B294AA84}"/>
      </w:docPartPr>
      <w:docPartBody>
        <w:p w:rsidR="0034152F" w:rsidRDefault="008F154C">
          <w:r>
            <w:rPr>
              <w:color w:val="808080"/>
            </w:rPr>
            <w:t>单击此处输入文字。</w:t>
          </w:r>
        </w:p>
      </w:docPartBody>
    </w:docPart>
    <w:docPart>
      <w:docPartPr>
        <w:name w:val="{5c127ec8-d6e2-4e1d-a5f3-21ea2226117c}"/>
        <w:category>
          <w:name w:val="常规"/>
          <w:gallery w:val="placeholder"/>
        </w:category>
        <w:types>
          <w:type w:val="bbPlcHdr"/>
        </w:types>
        <w:behaviors>
          <w:behavior w:val="content"/>
        </w:behaviors>
        <w:guid w:val="{5C127EC8-D6E2-4E1D-A5F3-21EA2226117C}"/>
      </w:docPartPr>
      <w:docPartBody>
        <w:p w:rsidR="0034152F" w:rsidRDefault="008F154C">
          <w:r>
            <w:rPr>
              <w:color w:val="808080"/>
            </w:rPr>
            <w:t>单击此处输入文字。</w:t>
          </w:r>
        </w:p>
      </w:docPartBody>
    </w:docPart>
    <w:docPart>
      <w:docPartPr>
        <w:name w:val="{6ff45014-de85-44f3-98ef-82d6bf6862e7}"/>
        <w:category>
          <w:name w:val="常规"/>
          <w:gallery w:val="placeholder"/>
        </w:category>
        <w:types>
          <w:type w:val="bbPlcHdr"/>
        </w:types>
        <w:behaviors>
          <w:behavior w:val="content"/>
        </w:behaviors>
        <w:guid w:val="{6FF45014-DE85-44F3-98EF-82D6BF6862E7}"/>
      </w:docPartPr>
      <w:docPartBody>
        <w:p w:rsidR="0034152F" w:rsidRDefault="008F154C">
          <w:r>
            <w:rPr>
              <w:color w:val="808080"/>
            </w:rPr>
            <w:t>单击此处输入文字。</w:t>
          </w:r>
        </w:p>
      </w:docPartBody>
    </w:docPart>
    <w:docPart>
      <w:docPartPr>
        <w:name w:val="{afc3f670-fc01-4e54-a233-222060a6dd37}"/>
        <w:category>
          <w:name w:val="常规"/>
          <w:gallery w:val="placeholder"/>
        </w:category>
        <w:types>
          <w:type w:val="bbPlcHdr"/>
        </w:types>
        <w:behaviors>
          <w:behavior w:val="content"/>
        </w:behaviors>
        <w:guid w:val="{AFC3F670-FC01-4E54-A233-222060A6DD37}"/>
      </w:docPartPr>
      <w:docPartBody>
        <w:p w:rsidR="0034152F" w:rsidRDefault="008F154C">
          <w:r>
            <w:rPr>
              <w:color w:val="808080"/>
            </w:rPr>
            <w:t>单击此处输入文字。</w:t>
          </w:r>
        </w:p>
      </w:docPartBody>
    </w:docPart>
    <w:docPart>
      <w:docPartPr>
        <w:name w:val="{e1bb1a12-58fc-41d4-9d80-73a1e3224083}"/>
        <w:category>
          <w:name w:val="常规"/>
          <w:gallery w:val="placeholder"/>
        </w:category>
        <w:types>
          <w:type w:val="bbPlcHdr"/>
        </w:types>
        <w:behaviors>
          <w:behavior w:val="content"/>
        </w:behaviors>
        <w:guid w:val="{E1BB1A12-58FC-41D4-9D80-73A1E3224083}"/>
      </w:docPartPr>
      <w:docPartBody>
        <w:p w:rsidR="0034152F" w:rsidRDefault="008F154C">
          <w:r>
            <w:rPr>
              <w:color w:val="808080"/>
            </w:rPr>
            <w:t>单击此处输入文字。</w:t>
          </w:r>
        </w:p>
      </w:docPartBody>
    </w:docPart>
    <w:docPart>
      <w:docPartPr>
        <w:name w:val="{e19d4556-3fed-4e63-9807-5e03a36753e2}"/>
        <w:category>
          <w:name w:val="常规"/>
          <w:gallery w:val="placeholder"/>
        </w:category>
        <w:types>
          <w:type w:val="bbPlcHdr"/>
        </w:types>
        <w:behaviors>
          <w:behavior w:val="content"/>
        </w:behaviors>
        <w:guid w:val="{E19D4556-3FED-4E63-9807-5E03A36753E2}"/>
      </w:docPartPr>
      <w:docPartBody>
        <w:p w:rsidR="0034152F" w:rsidRDefault="008F154C">
          <w:r>
            <w:rPr>
              <w:color w:val="808080"/>
            </w:rPr>
            <w:t>单击此处输入文字。</w:t>
          </w:r>
        </w:p>
      </w:docPartBody>
    </w:docPart>
    <w:docPart>
      <w:docPartPr>
        <w:name w:val="{5a1eff2e-4995-49b2-8735-5bb55f9393e7}"/>
        <w:category>
          <w:name w:val="常规"/>
          <w:gallery w:val="placeholder"/>
        </w:category>
        <w:types>
          <w:type w:val="bbPlcHdr"/>
        </w:types>
        <w:behaviors>
          <w:behavior w:val="content"/>
        </w:behaviors>
        <w:guid w:val="{5A1EFF2E-4995-49B2-8735-5BB55F9393E7}"/>
      </w:docPartPr>
      <w:docPartBody>
        <w:p w:rsidR="0034152F" w:rsidRDefault="008F154C">
          <w:r>
            <w:rPr>
              <w:color w:val="808080"/>
            </w:rPr>
            <w:t>单击此处输入文字。</w:t>
          </w:r>
        </w:p>
      </w:docPartBody>
    </w:docPart>
    <w:docPart>
      <w:docPartPr>
        <w:name w:val="{260aa0fa-416b-49cb-b477-18393fc34d1a}"/>
        <w:category>
          <w:name w:val="常规"/>
          <w:gallery w:val="placeholder"/>
        </w:category>
        <w:types>
          <w:type w:val="bbPlcHdr"/>
        </w:types>
        <w:behaviors>
          <w:behavior w:val="content"/>
        </w:behaviors>
        <w:guid w:val="{260AA0FA-416B-49CB-B477-18393FC34D1A}"/>
      </w:docPartPr>
      <w:docPartBody>
        <w:p w:rsidR="0034152F" w:rsidRDefault="008F154C">
          <w:r>
            <w:rPr>
              <w:color w:val="808080"/>
            </w:rPr>
            <w:t>单击此处输入文字。</w:t>
          </w:r>
        </w:p>
      </w:docPartBody>
    </w:docPart>
    <w:docPart>
      <w:docPartPr>
        <w:name w:val="{259a204d-8f41-44db-83fc-58fa25a09d66}"/>
        <w:category>
          <w:name w:val="常规"/>
          <w:gallery w:val="placeholder"/>
        </w:category>
        <w:types>
          <w:type w:val="bbPlcHdr"/>
        </w:types>
        <w:behaviors>
          <w:behavior w:val="content"/>
        </w:behaviors>
        <w:guid w:val="{259A204D-8F41-44DB-83FC-58FA25A09D66}"/>
      </w:docPartPr>
      <w:docPartBody>
        <w:p w:rsidR="0034152F" w:rsidRDefault="008F154C">
          <w:r>
            <w:rPr>
              <w:color w:val="808080"/>
            </w:rPr>
            <w:t>单击此处输入文字。</w:t>
          </w:r>
        </w:p>
      </w:docPartBody>
    </w:docPart>
    <w:docPart>
      <w:docPartPr>
        <w:name w:val="{76b05807-16cf-4eeb-abcb-6578e0dbb596}"/>
        <w:category>
          <w:name w:val="常规"/>
          <w:gallery w:val="placeholder"/>
        </w:category>
        <w:types>
          <w:type w:val="bbPlcHdr"/>
        </w:types>
        <w:behaviors>
          <w:behavior w:val="content"/>
        </w:behaviors>
        <w:guid w:val="{76B05807-16CF-4EEB-ABCB-6578E0DBB596}"/>
      </w:docPartPr>
      <w:docPartBody>
        <w:p w:rsidR="0034152F" w:rsidRDefault="008F154C">
          <w:r>
            <w:rPr>
              <w:color w:val="808080"/>
            </w:rPr>
            <w:t>单击此处输入文字。</w:t>
          </w:r>
        </w:p>
      </w:docPartBody>
    </w:docPart>
    <w:docPart>
      <w:docPartPr>
        <w:name w:val="{49da3d64-3544-4535-beb4-4f291dbb66c2}"/>
        <w:category>
          <w:name w:val="常规"/>
          <w:gallery w:val="placeholder"/>
        </w:category>
        <w:types>
          <w:type w:val="bbPlcHdr"/>
        </w:types>
        <w:behaviors>
          <w:behavior w:val="content"/>
        </w:behaviors>
        <w:guid w:val="{49DA3D64-3544-4535-BEB4-4F291DBB66C2}"/>
      </w:docPartPr>
      <w:docPartBody>
        <w:p w:rsidR="0034152F" w:rsidRDefault="008F154C">
          <w:r>
            <w:rPr>
              <w:color w:val="808080"/>
            </w:rPr>
            <w:t>单击此处输入文字。</w:t>
          </w:r>
        </w:p>
      </w:docPartBody>
    </w:docPart>
    <w:docPart>
      <w:docPartPr>
        <w:name w:val="{14ebfb87-97c9-4be5-be26-1ffb8fbefe1c}"/>
        <w:category>
          <w:name w:val="常规"/>
          <w:gallery w:val="placeholder"/>
        </w:category>
        <w:types>
          <w:type w:val="bbPlcHdr"/>
        </w:types>
        <w:behaviors>
          <w:behavior w:val="content"/>
        </w:behaviors>
        <w:guid w:val="{14EBFB87-97C9-4BE5-BE26-1FFB8FBEFE1C}"/>
      </w:docPartPr>
      <w:docPartBody>
        <w:p w:rsidR="0034152F" w:rsidRDefault="008F154C">
          <w:r>
            <w:rPr>
              <w:color w:val="808080"/>
            </w:rPr>
            <w:t>单击此处输入文字。</w:t>
          </w:r>
        </w:p>
      </w:docPartBody>
    </w:docPart>
    <w:docPart>
      <w:docPartPr>
        <w:name w:val="{46aa49b8-5f76-42a5-9490-406bc86ce3e7}"/>
        <w:category>
          <w:name w:val="常规"/>
          <w:gallery w:val="placeholder"/>
        </w:category>
        <w:types>
          <w:type w:val="bbPlcHdr"/>
        </w:types>
        <w:behaviors>
          <w:behavior w:val="content"/>
        </w:behaviors>
        <w:guid w:val="{46AA49B8-5F76-42A5-9490-406BC86CE3E7}"/>
      </w:docPartPr>
      <w:docPartBody>
        <w:p w:rsidR="0034152F" w:rsidRDefault="008F154C">
          <w:r>
            <w:rPr>
              <w:color w:val="808080"/>
            </w:rPr>
            <w:t>单击此处输入文字。</w:t>
          </w:r>
        </w:p>
      </w:docPartBody>
    </w:docPart>
    <w:docPart>
      <w:docPartPr>
        <w:name w:val="{9bd110ab-023c-4bea-aa06-9675e405d84e}"/>
        <w:category>
          <w:name w:val="常规"/>
          <w:gallery w:val="placeholder"/>
        </w:category>
        <w:types>
          <w:type w:val="bbPlcHdr"/>
        </w:types>
        <w:behaviors>
          <w:behavior w:val="content"/>
        </w:behaviors>
        <w:guid w:val="{9BD110AB-023C-4BEA-AA06-9675E405D84E}"/>
      </w:docPartPr>
      <w:docPartBody>
        <w:p w:rsidR="0034152F" w:rsidRDefault="008F154C">
          <w:r>
            <w:rPr>
              <w:color w:val="808080"/>
            </w:rPr>
            <w:t>单击此处输入文字。</w:t>
          </w:r>
        </w:p>
      </w:docPartBody>
    </w:docPart>
    <w:docPart>
      <w:docPartPr>
        <w:name w:val="{2fcf68d9-cf41-4ebc-9304-55f038c9d0be}"/>
        <w:category>
          <w:name w:val="常规"/>
          <w:gallery w:val="placeholder"/>
        </w:category>
        <w:types>
          <w:type w:val="bbPlcHdr"/>
        </w:types>
        <w:behaviors>
          <w:behavior w:val="content"/>
        </w:behaviors>
        <w:guid w:val="{2FCF68D9-CF41-4EBC-9304-55F038C9D0BE}"/>
      </w:docPartPr>
      <w:docPartBody>
        <w:p w:rsidR="0034152F" w:rsidRDefault="008F154C">
          <w:r>
            <w:rPr>
              <w:color w:val="808080"/>
            </w:rPr>
            <w:t>单击此处输入文字。</w:t>
          </w:r>
        </w:p>
      </w:docPartBody>
    </w:docPart>
    <w:docPart>
      <w:docPartPr>
        <w:name w:val="{8832429c-83c2-4547-9143-b6f0fe240de9}"/>
        <w:category>
          <w:name w:val="常规"/>
          <w:gallery w:val="placeholder"/>
        </w:category>
        <w:types>
          <w:type w:val="bbPlcHdr"/>
        </w:types>
        <w:behaviors>
          <w:behavior w:val="content"/>
        </w:behaviors>
        <w:guid w:val="{8832429C-83C2-4547-9143-B6F0FE240DE9}"/>
      </w:docPartPr>
      <w:docPartBody>
        <w:p w:rsidR="0034152F" w:rsidRDefault="008F154C">
          <w:r>
            <w:rPr>
              <w:color w:val="808080"/>
            </w:rPr>
            <w:t>单击此处输入文字。</w:t>
          </w:r>
        </w:p>
      </w:docPartBody>
    </w:docPart>
    <w:docPart>
      <w:docPartPr>
        <w:name w:val="{430a72b4-6922-4de4-b564-981b0ed88475}"/>
        <w:category>
          <w:name w:val="常规"/>
          <w:gallery w:val="placeholder"/>
        </w:category>
        <w:types>
          <w:type w:val="bbPlcHdr"/>
        </w:types>
        <w:behaviors>
          <w:behavior w:val="content"/>
        </w:behaviors>
        <w:guid w:val="{430A72B4-6922-4DE4-B564-981B0ED88475}"/>
      </w:docPartPr>
      <w:docPartBody>
        <w:p w:rsidR="0034152F" w:rsidRDefault="008F154C">
          <w:r>
            <w:rPr>
              <w:color w:val="808080"/>
            </w:rPr>
            <w:t>单击此处输入文字。</w:t>
          </w:r>
        </w:p>
      </w:docPartBody>
    </w:docPart>
    <w:docPart>
      <w:docPartPr>
        <w:name w:val="{ee846882-03c2-442a-8ebb-32a6b28a01f2}"/>
        <w:category>
          <w:name w:val="常规"/>
          <w:gallery w:val="placeholder"/>
        </w:category>
        <w:types>
          <w:type w:val="bbPlcHdr"/>
        </w:types>
        <w:behaviors>
          <w:behavior w:val="content"/>
        </w:behaviors>
        <w:guid w:val="{EE846882-03C2-442A-8EBB-32A6B28A01F2}"/>
      </w:docPartPr>
      <w:docPartBody>
        <w:p w:rsidR="0034152F" w:rsidRDefault="008F154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4152F"/>
    <w:rsid w:val="0034152F"/>
    <w:rsid w:val="00686394"/>
    <w:rsid w:val="008F154C"/>
    <w:rsid w:val="00B7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D98BE5-049E-4DE3-8F20-87798332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43</TotalTime>
  <Pages>12</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hawk oliver</cp:lastModifiedBy>
  <cp:revision>14</cp:revision>
  <dcterms:created xsi:type="dcterms:W3CDTF">2018-10-12T12:35:00Z</dcterms:created>
  <dcterms:modified xsi:type="dcterms:W3CDTF">2018-11-09T07:40:00Z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