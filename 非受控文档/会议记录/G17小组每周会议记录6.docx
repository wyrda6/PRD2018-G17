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2018年</w:t>
            </w:r>
            <w:r>
              <w:rPr>
                <w:rFonts w:hint="eastAsia" w:ascii="宋体" w:hAnsi="宋体" w:cs="宋体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日周</w:t>
            </w:r>
            <w:r>
              <w:rPr>
                <w:rFonts w:hint="eastAsia" w:ascii="宋体" w:hAnsi="宋体" w:cs="宋体"/>
                <w:lang w:val="en-US" w:eastAsia="zh-CN"/>
              </w:rPr>
              <w:t>四下午4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---</w:t>
            </w:r>
            <w:r>
              <w:rPr>
                <w:rFonts w:hint="eastAsia" w:ascii="宋体" w:hAnsi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lang w:val="en-US" w:eastAsia="zh-CN"/>
              </w:rPr>
              <w:t>15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宋体" w:hAnsi="宋体" w:cs="宋体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组长：童欣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组员：吴自强，陈婧唯，刘震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/>
              </w:rPr>
              <w:t>本会议目的在于</w:t>
            </w:r>
            <w:r>
              <w:rPr>
                <w:rFonts w:hint="eastAsia"/>
                <w:lang w:eastAsia="zh-CN"/>
              </w:rPr>
              <w:t>：前期任务检查，</w:t>
            </w:r>
            <w:r>
              <w:rPr>
                <w:rFonts w:hint="eastAsia"/>
              </w:rPr>
              <w:t>讨论任务分配，加深组员交流，</w:t>
            </w:r>
            <w:r>
              <w:rPr>
                <w:rFonts w:hint="eastAsia"/>
                <w:lang w:val="en-US" w:eastAsia="zh-CN"/>
              </w:rPr>
              <w:t>从课上评审中获取整改意见，从上次的约谈中获取任务，准备下次约谈。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界面原型的讨论和分工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确定约谈时间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讨论用户群分类文档更新需求工程计划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需求工程计划修改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bottom w:val="single" w:color="auto" w:sz="4" w:space="0"/>
            </w:tcBorders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5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上周任务完成情况：都完成较好，ppt还需改进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single" w:color="auto" w:sz="4" w:space="0"/>
            </w:tcBorders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修改界面原型ppt（吴自强，刘震）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需求项目计划修改（童欣）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甘特图更新（童欣）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pc端界面原型（吴自强，刘震，陈雅菁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）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ind w:left="60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移动端界面原型（陈婧唯，童欣，张天颖）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54F7B"/>
    <w:multiLevelType w:val="singleLevel"/>
    <w:tmpl w:val="B1954F7B"/>
    <w:lvl w:ilvl="0" w:tentative="0">
      <w:start w:val="1"/>
      <w:numFmt w:val="decimal"/>
      <w:suff w:val="nothing"/>
      <w:lvlText w:val="%1、"/>
      <w:lvlJc w:val="left"/>
      <w:pPr>
        <w:ind w:left="600" w:leftChars="0" w:firstLine="0" w:firstLineChars="0"/>
      </w:pPr>
    </w:lvl>
  </w:abstractNum>
  <w:abstractNum w:abstractNumId="1">
    <w:nsid w:val="3D13F9E3"/>
    <w:multiLevelType w:val="singleLevel"/>
    <w:tmpl w:val="3D13F9E3"/>
    <w:lvl w:ilvl="0" w:tentative="0">
      <w:start w:val="1"/>
      <w:numFmt w:val="decimal"/>
      <w:suff w:val="nothing"/>
      <w:lvlText w:val="%1、"/>
      <w:lvlJc w:val="left"/>
      <w:pPr>
        <w:ind w:left="500" w:leftChars="0" w:firstLine="0" w:firstLineChars="0"/>
      </w:pPr>
    </w:lvl>
  </w:abstractNum>
  <w:abstractNum w:abstractNumId="2">
    <w:nsid w:val="76A1032A"/>
    <w:multiLevelType w:val="singleLevel"/>
    <w:tmpl w:val="76A1032A"/>
    <w:lvl w:ilvl="0" w:tentative="0">
      <w:start w:val="1"/>
      <w:numFmt w:val="decimal"/>
      <w:suff w:val="nothing"/>
      <w:lvlText w:val="%1、"/>
      <w:lvlJc w:val="left"/>
      <w:pPr>
        <w:ind w:left="50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81936"/>
    <w:rsid w:val="00622B0F"/>
    <w:rsid w:val="00F92098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8952EFB"/>
    <w:rsid w:val="3BED62C9"/>
    <w:rsid w:val="3D7E6152"/>
    <w:rsid w:val="47612B34"/>
    <w:rsid w:val="4A195FAB"/>
    <w:rsid w:val="5B5D7092"/>
    <w:rsid w:val="5C581936"/>
    <w:rsid w:val="6FC148C6"/>
    <w:rsid w:val="76160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G17小组每周会议记录.wpt</Template>
  <Pages>2</Pages>
  <Words>88</Words>
  <Characters>103</Characters>
  <Lines>1</Lines>
  <Paragraphs>1</Paragraphs>
  <TotalTime>2</TotalTime>
  <ScaleCrop>false</ScaleCrop>
  <LinksUpToDate>false</LinksUpToDate>
  <CharactersWithSpaces>105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2018-10-12T05:01:00Z</dcterms:created>
  <dc:creator>Administrator</dc:creator>
  <cp:lastModifiedBy>＠_＠</cp:lastModifiedBy>
  <dcterms:modified xsi:type="dcterms:W3CDTF">2018-11-11T07:53:02Z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