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十五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2018年1月9日周三晚7:10---8:30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理四五楼空教室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组员：陈婧唯，吴自强，刘震，陈雅菁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做最后一次会议，分配最后的任务，就组内状态，在老师和别组组长的帮助下把最后的事情，剩余的东西补齐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做最后一次会议，分配最后的任务，就组内状态，在老师和别组组长的帮助下把最后的事情，剩余的东西补齐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根据JAD会的情况分配讨论学习任务</w:t>
            </w:r>
          </w:p>
          <w:p>
            <w:pPr>
              <w:numPr>
                <w:ilvl w:val="0"/>
                <w:numId w:val="1"/>
              </w:numPr>
              <w:ind w:left="0" w:leftChars="0"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向19组组长学习讨论教师，学生，游客用户界面的具体事宜</w:t>
            </w:r>
          </w:p>
          <w:p>
            <w:pPr>
              <w:numPr>
                <w:ilvl w:val="0"/>
                <w:numId w:val="1"/>
              </w:numPr>
              <w:ind w:left="0" w:leftChars="0"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和管理员学姐讨论学习管理员还缺少的功能</w:t>
            </w:r>
          </w:p>
          <w:p>
            <w:pPr>
              <w:numPr>
                <w:ilvl w:val="0"/>
                <w:numId w:val="1"/>
              </w:numPr>
              <w:ind w:left="0" w:leftChars="0"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组内自己讨论任务分配，关于最后一次评审前需要准备的内容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上周任务完成情况：完成质量一般。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最后一次会议，对总的剩余任务和待优化任务都有了一个安排，分配到个人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 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SRS文档的归纳汇总（童欣）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最终评审ppt的制作（童欣）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管理员和手机端界面原形整改（童欣）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管理员用例描述和测试用例（童欣）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关于管理员的用户手册（童欣）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优先级（童欣）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关于教师的用户手册（陈婧唯）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教师端的界面原型整改（陈婧唯）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教师端的用例描述和测试用例（陈婧唯）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游客界面原型整改（吴自强）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用户手册汇总，通用类（吴自强）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uml图（刘震）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学生界面原型整改（刘震）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数据字典（陈雅菁）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D685C"/>
    <w:multiLevelType w:val="singleLevel"/>
    <w:tmpl w:val="90AD68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02F3183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64C0BAB"/>
    <w:rsid w:val="374C262A"/>
    <w:rsid w:val="3D7E6152"/>
    <w:rsid w:val="3E157F2B"/>
    <w:rsid w:val="3F0B0B0D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25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2019-01-15T17:15:44Z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