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十二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2018年12月20日周四晚4:10---4:57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图书馆讨论区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组员：陈婧唯，吴自强，刘震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根据访谈时确认的风格，进行网页界面原型的绘制。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根据访谈时确认的风格，进行网页界面原型的绘制。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汇报上周任务完成情况</w:t>
            </w: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讨论需要的页面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3、讨论任务分配，发挥各自长处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 本周需要把网页的界面原型绘制完，并找各个用户代表确认功能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SRS文档（童欣）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界面原型总设计（陈婧唯）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界面原型动画和链接的实现（吴自强）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学生，老师，管理员的个人中心绘制（陈雅菁）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UML基础4：综合应用及问题解答（刘震）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bookmarkStart w:id="0" w:name="_GoBack"/>
            <w:bookmarkEnd w:id="0"/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D685C"/>
    <w:multiLevelType w:val="singleLevel"/>
    <w:tmpl w:val="90AD68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3F0B0B0D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1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2018-12-21T00:57:27Z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