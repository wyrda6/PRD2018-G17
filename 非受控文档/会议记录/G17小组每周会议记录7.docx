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七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2018年</w:t>
            </w:r>
            <w:r>
              <w:rPr>
                <w:rFonts w:hint="eastAsia" w:ascii="宋体" w:hAnsi="宋体" w:cs="宋体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日周</w:t>
            </w:r>
            <w:r>
              <w:rPr>
                <w:rFonts w:hint="eastAsia" w:ascii="宋体" w:hAnsi="宋体" w:cs="宋体"/>
                <w:lang w:val="en-US" w:eastAsia="zh-CN"/>
              </w:rPr>
              <w:t>四下午4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00</w:t>
            </w:r>
            <w:bookmarkStart w:id="0" w:name="_GoBack"/>
            <w:bookmarkEnd w:id="0"/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宋体" w:hAnsi="宋体" w:cs="宋体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组长：童欣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组员：吴自强，陈婧唯，刘震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  <w:lang w:eastAsia="zh-CN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  <w:lang w:val="en-US" w:eastAsia="zh-CN"/>
              </w:rPr>
              <w:t>从课上评审中获取整改意见，主要讨论界面原型设计，和对需求不明确的地方，准备下次约谈。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检查和讨论上周界面原型的粗略绘制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提出对界面原型的整改意见，稍加细化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讨论访谈时要准备的问题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bottom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上周任务完成情况：界面原型基本都做好各自相应的部分，只是相互之间的讨论统一还需加强。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对书本知识巩固（所有人）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需求项目计划修改（童欣）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甘特图更新（童欣）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改进pc端界面原型（吴自强，刘震，陈雅菁）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改进移动端界面原型（陈婧唯，童欣，张天颖）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4F7B"/>
    <w:multiLevelType w:val="singleLevel"/>
    <w:tmpl w:val="B1954F7B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">
    <w:nsid w:val="3D13F9E3"/>
    <w:multiLevelType w:val="singleLevel"/>
    <w:tmpl w:val="3D13F9E3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abstractNum w:abstractNumId="2">
    <w:nsid w:val="76A1032A"/>
    <w:multiLevelType w:val="singleLevel"/>
    <w:tmpl w:val="76A1032A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81936"/>
    <w:rsid w:val="00622B0F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BED62C9"/>
    <w:rsid w:val="3D7E6152"/>
    <w:rsid w:val="47612B34"/>
    <w:rsid w:val="4A195FAB"/>
    <w:rsid w:val="5B5D7092"/>
    <w:rsid w:val="5C581936"/>
    <w:rsid w:val="6FC148C6"/>
    <w:rsid w:val="761603EB"/>
    <w:rsid w:val="762D0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Pages>2</Pages>
  <Words>88</Words>
  <Characters>103</Characters>
  <Lines>1</Lines>
  <Paragraphs>1</Paragraphs>
  <TotalTime>14</TotalTime>
  <ScaleCrop>false</ScaleCrop>
  <LinksUpToDate>false</LinksUpToDate>
  <CharactersWithSpaces>105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2018-10-12T05:01:00Z</dcterms:created>
  <dc:creator>Administrator</dc:creator>
  <cp:lastModifiedBy>＠_＠</cp:lastModifiedBy>
  <dcterms:modified xsi:type="dcterms:W3CDTF">2018-11-21T14:41:14Z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