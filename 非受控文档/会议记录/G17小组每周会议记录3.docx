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E06" w:rsidRDefault="00A83D21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</w:t>
      </w:r>
      <w:r>
        <w:rPr>
          <w:rFonts w:hint="eastAsia"/>
        </w:rPr>
        <w:t>三</w:t>
      </w:r>
      <w:r>
        <w:rPr>
          <w:rFonts w:hint="eastAsia"/>
        </w:rPr>
        <w:t>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403E06">
        <w:tc>
          <w:tcPr>
            <w:tcW w:w="4428" w:type="dxa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="宋体" w:hAnsi="宋体" w:cs="宋体" w:hint="eastAsia"/>
              </w:rPr>
              <w:t>2018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</w:rPr>
              <w:t>10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 w:hint="eastAsia"/>
              </w:rPr>
              <w:t>18</w:t>
            </w:r>
            <w:r>
              <w:rPr>
                <w:rFonts w:ascii="宋体" w:hAnsi="宋体" w:cs="宋体" w:hint="eastAsia"/>
              </w:rPr>
              <w:t>日周</w:t>
            </w:r>
            <w:r>
              <w:rPr>
                <w:rFonts w:ascii="宋体" w:hAnsi="宋体" w:cs="宋体" w:hint="eastAsia"/>
              </w:rPr>
              <w:t>四</w:t>
            </w:r>
            <w:r>
              <w:rPr>
                <w:rFonts w:ascii="宋体" w:hAnsi="宋体" w:cs="宋体" w:hint="eastAsia"/>
              </w:rPr>
              <w:t>晚</w:t>
            </w:r>
            <w:r>
              <w:rPr>
                <w:rFonts w:ascii="宋体" w:hAnsi="宋体" w:cs="宋体" w:hint="eastAsia"/>
              </w:rPr>
              <w:t>6:30---7:30</w:t>
            </w:r>
          </w:p>
        </w:tc>
        <w:tc>
          <w:tcPr>
            <w:tcW w:w="4428" w:type="dxa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宋体" w:hAnsi="宋体" w:cs="宋体" w:hint="eastAsia"/>
              </w:rPr>
              <w:t>图书馆一</w:t>
            </w:r>
            <w:proofErr w:type="gramStart"/>
            <w:r>
              <w:rPr>
                <w:rFonts w:ascii="宋体" w:hAnsi="宋体" w:cs="宋体" w:hint="eastAsia"/>
              </w:rPr>
              <w:t>楼讨论</w:t>
            </w:r>
            <w:proofErr w:type="gramEnd"/>
            <w:r>
              <w:rPr>
                <w:rFonts w:ascii="宋体" w:hAnsi="宋体" w:cs="宋体" w:hint="eastAsia"/>
              </w:rPr>
              <w:t>区</w:t>
            </w:r>
          </w:p>
        </w:tc>
      </w:tr>
      <w:tr w:rsidR="00403E06">
        <w:tc>
          <w:tcPr>
            <w:tcW w:w="4428" w:type="dxa"/>
          </w:tcPr>
          <w:p w:rsidR="00403E06" w:rsidRDefault="00A83D21">
            <w:pPr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="宋体" w:hAnsi="宋体" w:cs="宋体" w:hint="eastAsia"/>
              </w:rPr>
              <w:t>组长：童欣</w:t>
            </w:r>
          </w:p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</w:rPr>
              <w:t>组员：吴自强，陈婧唯，刘震，陈雅菁，</w:t>
            </w:r>
            <w:proofErr w:type="gramStart"/>
            <w:r>
              <w:rPr>
                <w:rFonts w:ascii="宋体" w:hAnsi="宋体" w:cs="宋体" w:hint="eastAsia"/>
              </w:rPr>
              <w:t>张天颖</w:t>
            </w:r>
            <w:proofErr w:type="gramEnd"/>
          </w:p>
        </w:tc>
        <w:tc>
          <w:tcPr>
            <w:tcW w:w="4428" w:type="dxa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 w:hint="eastAsia"/>
              </w:rPr>
              <w:t>陈婧唯</w:t>
            </w:r>
          </w:p>
        </w:tc>
      </w:tr>
    </w:tbl>
    <w:p w:rsidR="00403E06" w:rsidRDefault="00403E06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403E06">
        <w:tc>
          <w:tcPr>
            <w:tcW w:w="8856" w:type="dxa"/>
            <w:shd w:val="clear" w:color="auto" w:fill="BDD6EE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会议目的</w:t>
            </w:r>
          </w:p>
        </w:tc>
      </w:tr>
      <w:tr w:rsidR="00403E06">
        <w:trPr>
          <w:trHeight w:val="1060"/>
        </w:trPr>
        <w:tc>
          <w:tcPr>
            <w:tcW w:w="8856" w:type="dxa"/>
          </w:tcPr>
          <w:p w:rsidR="00403E06" w:rsidRDefault="00A83D21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本会议目的在于</w:t>
            </w:r>
            <w:r>
              <w:rPr>
                <w:rFonts w:hint="eastAsia"/>
              </w:rPr>
              <w:t>：前期任务检查，</w:t>
            </w:r>
            <w:r>
              <w:rPr>
                <w:rFonts w:hint="eastAsia"/>
              </w:rPr>
              <w:t>讨论任务分配，加深组员交流，</w:t>
            </w:r>
            <w:r>
              <w:rPr>
                <w:rFonts w:hint="eastAsia"/>
              </w:rPr>
              <w:t>从课上评审中获取整改意见，进行作业，小组建设等的整改</w:t>
            </w:r>
          </w:p>
        </w:tc>
      </w:tr>
      <w:tr w:rsidR="00403E06">
        <w:tc>
          <w:tcPr>
            <w:tcW w:w="8856" w:type="dxa"/>
            <w:shd w:val="clear" w:color="auto" w:fill="BDD6EE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403E06">
        <w:trPr>
          <w:trHeight w:val="2385"/>
        </w:trPr>
        <w:tc>
          <w:tcPr>
            <w:tcW w:w="8856" w:type="dxa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</w:t>
            </w:r>
          </w:p>
          <w:p w:rsidR="00403E06" w:rsidRDefault="00A83D2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评审后的整改</w:t>
            </w:r>
          </w:p>
          <w:p w:rsidR="00403E06" w:rsidRDefault="00A83D2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讨论约谈时间</w:t>
            </w:r>
          </w:p>
          <w:p w:rsidR="00403E06" w:rsidRDefault="00A83D2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讨论完善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分支建立</w:t>
            </w:r>
          </w:p>
          <w:p w:rsidR="00403E06" w:rsidRDefault="00A83D21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本周任务安排分配</w:t>
            </w:r>
          </w:p>
          <w:p w:rsidR="00403E06" w:rsidRDefault="00A83D21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、上周任务完成情况</w:t>
            </w:r>
          </w:p>
          <w:p w:rsidR="00403E06" w:rsidRDefault="00403E06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403E06">
        <w:tc>
          <w:tcPr>
            <w:tcW w:w="8856" w:type="dxa"/>
            <w:shd w:val="clear" w:color="auto" w:fill="BDD6EE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会议总结</w:t>
            </w:r>
          </w:p>
        </w:tc>
      </w:tr>
      <w:tr w:rsidR="00403E06">
        <w:trPr>
          <w:trHeight w:val="2560"/>
        </w:trPr>
        <w:tc>
          <w:tcPr>
            <w:tcW w:w="8856" w:type="dxa"/>
            <w:tcBorders>
              <w:bottom w:val="single" w:sz="4" w:space="0" w:color="auto"/>
            </w:tcBorders>
          </w:tcPr>
          <w:p w:rsidR="00403E06" w:rsidRDefault="00403E0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403E06" w:rsidRDefault="00A83D21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上周任务完成情况：完成任务情况良好，基本所有任务都及时完成</w:t>
            </w:r>
          </w:p>
          <w:p w:rsidR="00403E06" w:rsidRDefault="00A83D21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组工作制度及流程：组长布置任务，平时组员自行报告进度，开会时组长询问组员进度和内容细节并进行讨论修改，组员的任务结果经由组长审核后上传GitHub属于自己的分支，部分任务根据组长的需要是否并入主分支。每周的组员任务上交期限为每周六晚十点以前。</w:t>
            </w:r>
            <w:bookmarkStart w:id="0" w:name="_GoBack"/>
            <w:bookmarkEnd w:id="0"/>
          </w:p>
          <w:p w:rsidR="00403E06" w:rsidRDefault="00A83D21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统一画图工具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visio</w:t>
            </w:r>
            <w:proofErr w:type="spellEnd"/>
          </w:p>
          <w:p w:rsidR="00A83D21" w:rsidRDefault="00A83D21" w:rsidP="00A83D21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 w:hint="eastAsia"/>
              </w:rPr>
            </w:pPr>
          </w:p>
        </w:tc>
      </w:tr>
      <w:tr w:rsidR="00403E06">
        <w:trPr>
          <w:trHeight w:val="44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403E06">
        <w:trPr>
          <w:trHeight w:val="2560"/>
        </w:trPr>
        <w:tc>
          <w:tcPr>
            <w:tcW w:w="8856" w:type="dxa"/>
            <w:tcBorders>
              <w:top w:val="single" w:sz="4" w:space="0" w:color="auto"/>
            </w:tcBorders>
          </w:tcPr>
          <w:p w:rsidR="00403E06" w:rsidRDefault="00403E0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403E06" w:rsidRDefault="00A83D21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下周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uml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（陈婧唯，刘震）</w:t>
            </w:r>
          </w:p>
          <w:p w:rsidR="00403E06" w:rsidRDefault="00A83D21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愿景文档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（陈雅菁）</w:t>
            </w:r>
          </w:p>
          <w:p w:rsidR="00403E06" w:rsidRDefault="00A83D21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更新（张天颖）</w:t>
            </w:r>
          </w:p>
          <w:p w:rsidR="00403E06" w:rsidRDefault="00A83D2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4</w:t>
            </w:r>
            <w:r>
              <w:rPr>
                <w:rFonts w:ascii="微软雅黑" w:eastAsia="微软雅黑" w:hAnsi="微软雅黑" w:cs="微软雅黑" w:hint="eastAsia"/>
              </w:rPr>
              <w:t>、项目总体计划（童欣，吴自强）</w:t>
            </w:r>
          </w:p>
        </w:tc>
      </w:tr>
    </w:tbl>
    <w:p w:rsidR="00403E06" w:rsidRDefault="00403E06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403E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54F7B"/>
    <w:multiLevelType w:val="singleLevel"/>
    <w:tmpl w:val="B1954F7B"/>
    <w:lvl w:ilvl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1" w15:restartNumberingAfterBreak="0">
    <w:nsid w:val="3D13F9E3"/>
    <w:multiLevelType w:val="singleLevel"/>
    <w:tmpl w:val="3D13F9E3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abstractNum w:abstractNumId="2" w15:restartNumberingAfterBreak="0">
    <w:nsid w:val="76A1032A"/>
    <w:multiLevelType w:val="singleLevel"/>
    <w:tmpl w:val="76A1032A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581936"/>
    <w:rsid w:val="00403E06"/>
    <w:rsid w:val="00622B0F"/>
    <w:rsid w:val="00A83D21"/>
    <w:rsid w:val="00F92098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D7E6152"/>
    <w:rsid w:val="47612B34"/>
    <w:rsid w:val="4A195FAB"/>
    <w:rsid w:val="5B5D7092"/>
    <w:rsid w:val="5C581936"/>
    <w:rsid w:val="6FC148C6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0EA24"/>
  <w15:docId w15:val="{2848D1AD-EE9F-4709-BD36-3C0BE4C0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TotalTime>10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hawk oliver</cp:lastModifiedBy>
  <cp:revision>3</cp:revision>
  <dcterms:created xsi:type="dcterms:W3CDTF">2018-10-12T05:01:00Z</dcterms:created>
  <dcterms:modified xsi:type="dcterms:W3CDTF">2018-10-24T00:09:00Z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