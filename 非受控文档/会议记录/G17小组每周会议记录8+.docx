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19" w:rsidRDefault="005F0866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bookmarkStart w:id="0" w:name="_GoBack"/>
      <w:bookmarkEnd w:id="0"/>
      <w:r>
        <w:rPr>
          <w:rFonts w:hint="eastAsia"/>
        </w:rPr>
        <w:t>G17</w:t>
      </w:r>
      <w:r>
        <w:rPr>
          <w:rFonts w:hint="eastAsia"/>
        </w:rPr>
        <w:t>小组每周会议记录（</w:t>
      </w:r>
      <w:r w:rsidR="008B6E63">
        <w:rPr>
          <w:rFonts w:hint="eastAsia"/>
        </w:rPr>
        <w:t>八</w:t>
      </w:r>
      <w:r w:rsidR="008B6E63">
        <w:t>+</w:t>
      </w:r>
      <w:r>
        <w:rPr>
          <w:rFonts w:hint="eastAsia"/>
        </w:rPr>
        <w:t>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664619"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2018年11月</w:t>
            </w:r>
            <w:r w:rsidR="000E583E"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5日周</w:t>
            </w:r>
            <w:r w:rsidR="000E583E"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 w:hint="eastAsia"/>
              </w:rPr>
              <w:t>下午4:</w:t>
            </w:r>
            <w:r w:rsidR="008B6E63">
              <w:rPr>
                <w:rFonts w:ascii="宋体" w:hAnsi="宋体" w:cs="宋体"/>
              </w:rPr>
              <w:t>25</w:t>
            </w:r>
            <w:r>
              <w:rPr>
                <w:rFonts w:ascii="宋体" w:hAnsi="宋体" w:cs="宋体" w:hint="eastAsia"/>
              </w:rPr>
              <w:t>---5:</w:t>
            </w:r>
            <w:r w:rsidR="008B6E63">
              <w:rPr>
                <w:rFonts w:ascii="宋体" w:hAnsi="宋体" w:cs="宋体"/>
              </w:rPr>
              <w:t>19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图书馆一楼讨论区</w:t>
            </w:r>
          </w:p>
        </w:tc>
      </w:tr>
      <w:tr w:rsidR="00664619">
        <w:tc>
          <w:tcPr>
            <w:tcW w:w="4428" w:type="dxa"/>
          </w:tcPr>
          <w:p w:rsidR="00664619" w:rsidRDefault="005F0866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</w:t>
            </w:r>
          </w:p>
        </w:tc>
        <w:tc>
          <w:tcPr>
            <w:tcW w:w="4428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664619">
        <w:trPr>
          <w:trHeight w:val="1060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本会议目的在于：前期任务检查，讨论任务分配，加深组员交流，从课上评审中获取整改意见，主要</w:t>
            </w:r>
            <w:r w:rsidR="000E583E">
              <w:rPr>
                <w:rFonts w:hint="eastAsia"/>
              </w:rPr>
              <w:t>项目需求计划</w:t>
            </w:r>
            <w:r w:rsidR="000E583E">
              <w:t>ppt</w:t>
            </w:r>
            <w:r>
              <w:rPr>
                <w:rFonts w:hint="eastAsia"/>
              </w:rPr>
              <w:t>，和</w:t>
            </w:r>
            <w:r w:rsidR="000E583E">
              <w:rPr>
                <w:rFonts w:hint="eastAsia"/>
              </w:rPr>
              <w:t>子计划的修改和确认</w:t>
            </w:r>
            <w:r>
              <w:rPr>
                <w:rFonts w:hint="eastAsia"/>
              </w:rPr>
              <w:t>。</w:t>
            </w: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664619">
        <w:trPr>
          <w:trHeight w:val="2385"/>
        </w:trPr>
        <w:tc>
          <w:tcPr>
            <w:tcW w:w="8856" w:type="dxa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检查</w:t>
            </w:r>
            <w:r w:rsidR="008B6E63">
              <w:rPr>
                <w:rFonts w:ascii="微软雅黑" w:eastAsia="微软雅黑" w:hAnsi="微软雅黑" w:cs="微软雅黑" w:hint="eastAsia"/>
              </w:rPr>
              <w:t>和讨论上次会议后任务完成情况</w:t>
            </w:r>
          </w:p>
          <w:p w:rsidR="00664619" w:rsidRDefault="005F086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提出对</w:t>
            </w:r>
            <w:r w:rsidR="008B6E63">
              <w:rPr>
                <w:rFonts w:ascii="微软雅黑" w:eastAsia="微软雅黑" w:hAnsi="微软雅黑" w:cs="微软雅黑" w:hint="eastAsia"/>
              </w:rPr>
              <w:t>子计划</w:t>
            </w:r>
            <w:r>
              <w:rPr>
                <w:rFonts w:ascii="微软雅黑" w:eastAsia="微软雅黑" w:hAnsi="微软雅黑" w:cs="微软雅黑" w:hint="eastAsia"/>
              </w:rPr>
              <w:t>的整改意见，稍加细化</w:t>
            </w:r>
          </w:p>
          <w:p w:rsidR="00664619" w:rsidRDefault="008B6E63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讨论对ppt的修改</w:t>
            </w:r>
          </w:p>
          <w:p w:rsidR="00664619" w:rsidRDefault="00664619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664619">
        <w:tc>
          <w:tcPr>
            <w:tcW w:w="8856" w:type="dxa"/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FF0330" w:rsidRPr="00FF0330" w:rsidRDefault="005F0866" w:rsidP="00FF0330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</w:t>
            </w:r>
            <w:r w:rsidR="000E583E">
              <w:rPr>
                <w:rFonts w:ascii="微软雅黑" w:eastAsia="微软雅黑" w:hAnsi="微软雅黑" w:cs="微软雅黑" w:hint="eastAsia"/>
              </w:rPr>
              <w:t>质量保证计划</w:t>
            </w:r>
            <w:r w:rsidR="008146A7">
              <w:rPr>
                <w:rFonts w:ascii="微软雅黑" w:eastAsia="微软雅黑" w:hAnsi="微软雅黑" w:cs="微软雅黑" w:hint="eastAsia"/>
              </w:rPr>
              <w:t>还需修改</w:t>
            </w:r>
            <w:r w:rsidR="00FF0330">
              <w:rPr>
                <w:rFonts w:ascii="微软雅黑" w:eastAsia="微软雅黑" w:hAnsi="微软雅黑" w:cs="微软雅黑" w:hint="eastAsia"/>
              </w:rPr>
              <w:t>，WBS图仍需改进，部分未和甘特图对应</w:t>
            </w:r>
            <w:r w:rsidR="008146A7">
              <w:rPr>
                <w:rFonts w:ascii="微软雅黑" w:eastAsia="微软雅黑" w:hAnsi="微软雅黑" w:cs="微软雅黑" w:hint="eastAsia"/>
              </w:rPr>
              <w:t>。可行性分析报告修改完成。沟通管理计划和人力资源管理计划继续修订</w:t>
            </w:r>
          </w:p>
        </w:tc>
      </w:tr>
      <w:tr w:rsidR="00664619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664619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664619" w:rsidRDefault="0066461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需求工程计划评审</w:t>
            </w:r>
            <w:r>
              <w:rPr>
                <w:rFonts w:ascii="微软雅黑" w:eastAsia="微软雅黑" w:hAnsi="微软雅黑" w:cs="微软雅黑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童欣，陈婧唯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绩效核对</w:t>
            </w:r>
            <w:r w:rsidR="005F0866">
              <w:rPr>
                <w:rFonts w:ascii="微软雅黑" w:eastAsia="微软雅黑" w:hAnsi="微软雅黑" w:cs="微软雅黑" w:hint="eastAsia"/>
              </w:rPr>
              <w:t>（童欣）</w:t>
            </w:r>
          </w:p>
          <w:p w:rsidR="00664619" w:rsidRDefault="005F086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甘特图更新（童欣）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WBS改进</w:t>
            </w:r>
            <w:r w:rsidR="005F0866">
              <w:rPr>
                <w:rFonts w:ascii="微软雅黑" w:eastAsia="微软雅黑" w:hAnsi="微软雅黑" w:cs="微软雅黑" w:hint="eastAsia"/>
              </w:rPr>
              <w:t>（吴自强）</w:t>
            </w:r>
          </w:p>
          <w:p w:rsidR="00664619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质量保证计划改进</w:t>
            </w:r>
            <w:r w:rsidR="005F0866"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刘震</w:t>
            </w:r>
            <w:r w:rsidR="005F0866">
              <w:rPr>
                <w:rFonts w:ascii="微软雅黑" w:eastAsia="微软雅黑" w:hAnsi="微软雅黑" w:cs="微软雅黑" w:hint="eastAsia"/>
              </w:rPr>
              <w:t>）</w:t>
            </w:r>
          </w:p>
          <w:p w:rsidR="008146A7" w:rsidRDefault="008146A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风险管理子计划</w:t>
            </w:r>
            <w:r w:rsidR="008B6E63">
              <w:rPr>
                <w:rFonts w:ascii="微软雅黑" w:eastAsia="微软雅黑" w:hAnsi="微软雅黑" w:cs="微软雅黑" w:hint="eastAsia"/>
              </w:rPr>
              <w:t>改进（陈婧唯）</w:t>
            </w:r>
          </w:p>
          <w:p w:rsidR="00664619" w:rsidRDefault="005F086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</w:p>
        </w:tc>
      </w:tr>
    </w:tbl>
    <w:p w:rsidR="00664619" w:rsidRDefault="0066461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6646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0E583E"/>
    <w:rsid w:val="00411F1C"/>
    <w:rsid w:val="005F0866"/>
    <w:rsid w:val="00622B0F"/>
    <w:rsid w:val="00664619"/>
    <w:rsid w:val="008146A7"/>
    <w:rsid w:val="008B6E63"/>
    <w:rsid w:val="00F92098"/>
    <w:rsid w:val="00FF0330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BED62C9"/>
    <w:rsid w:val="3D7E6152"/>
    <w:rsid w:val="47612B34"/>
    <w:rsid w:val="4A195FAB"/>
    <w:rsid w:val="5B5D7092"/>
    <w:rsid w:val="5C581936"/>
    <w:rsid w:val="6FC148C6"/>
    <w:rsid w:val="761603EB"/>
    <w:rsid w:val="762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F95440"/>
  <w15:docId w15:val="{B1B49EFC-7D47-8846-BD79-99E1407B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E:\软件需求分析与设计\G17小组每周会议记录.wpt</Template>
  <TotalTime>43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4</cp:revision>
  <dcterms:created xsi:type="dcterms:W3CDTF">2018-10-12T05:01:00Z</dcterms:created>
  <dcterms:modified xsi:type="dcterms:W3CDTF">2018-11-26T07:32:00Z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