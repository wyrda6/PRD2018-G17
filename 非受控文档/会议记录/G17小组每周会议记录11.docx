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40" w:leftChars="0" w:firstLine="420" w:firstLineChars="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/>
          <w:lang w:val="en-US" w:eastAsia="zh-CN"/>
        </w:rPr>
        <w:t>G17</w:t>
      </w:r>
      <w:r>
        <w:rPr>
          <w:rFonts w:hint="eastAsia"/>
          <w:lang w:eastAsia="zh-CN"/>
        </w:rPr>
        <w:t>小组每周会议记录（</w:t>
      </w:r>
      <w:r>
        <w:rPr>
          <w:rFonts w:hint="eastAsia"/>
          <w:lang w:val="en-US" w:eastAsia="zh-CN"/>
        </w:rPr>
        <w:t>十一</w:t>
      </w:r>
      <w:r>
        <w:rPr>
          <w:rFonts w:hint="eastAsia"/>
          <w:lang w:eastAsia="zh-CN"/>
        </w:rPr>
        <w:t>）</w:t>
      </w:r>
    </w:p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2018年12月13日周四晚4:10---4:37</w:t>
            </w:r>
          </w:p>
        </w:tc>
        <w:tc>
          <w:tcPr>
            <w:tcW w:w="4428" w:type="dxa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图书馆讨论区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组长：童欣</w:t>
            </w:r>
          </w:p>
          <w:p>
            <w:pPr>
              <w:ind w:firstLine="1050" w:firstLineChars="500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组员：陈婧唯，吴自强，刘震</w:t>
            </w:r>
          </w:p>
        </w:tc>
        <w:tc>
          <w:tcPr>
            <w:tcW w:w="4428" w:type="dxa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陈婧唯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435610</wp:posOffset>
                </wp:positionV>
                <wp:extent cx="5630545" cy="267335"/>
                <wp:effectExtent l="4445" t="4445" r="19050" b="177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2215" y="3240405"/>
                          <a:ext cx="5630545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会议目的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55pt;margin-top:34.3pt;height:21.05pt;width:443.35pt;z-index:251659264;mso-width-relative:page;mso-height-relative:page;" fillcolor="#BDD7EE [1300]" filled="t" stroked="t" coordsize="21600,21600" o:gfxdata="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Ttb9n1gAAAAkB&#10;AAAPAAAAAAAAAAEAIAAAACIAAABkcnMvZG93bnJldi54bWxQSwECFAAUAAAACACHTuJAXT2Re48C&#10;AAAABQAADgAAAAAAAAABACAAAAAlAQAAZHJzL2Uyb0RvYy54bWxQSwUGAAAAAAYABgBZAQAAJgYA&#10;AAAA&#10;">
                <v:fill on="t" focussize="0,0"/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会议目的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704215</wp:posOffset>
                </wp:positionV>
                <wp:extent cx="5623560" cy="788035"/>
                <wp:effectExtent l="6350" t="6350" r="8890" b="133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7455" y="3209925"/>
                          <a:ext cx="5623560" cy="788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本会议目的在于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讨论任务分配，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根据上次访谈，绘制界面原型，重点在小组内部确认风格。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5pt;margin-top:55.45pt;height:62.05pt;width:442.8pt;z-index:251658240;mso-width-relative:page;mso-height-relative:page;" fillcolor="#FFFFFF [3201]" filled="t" stroked="t" coordsize="21600,21600" o:gfxdata="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zz7zzcAAAACgEAAA8AAAAAAAAAAQAgAAAAIgAAAGRycy9k&#10;b3ducmV2LnhtbFBLAQIUABQAAAAIAIdO4kA5KoefcAIAAMgEAAAOAAAAAAAAAAEAIAAAACsBAABk&#10;cnMvZTJvRG9jLnhtbFBLBQYAAAAABgAGAFkBAAAN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本会议目的在于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讨论任务分配，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根据上次访谈，绘制界面原型，重点在小组内部确认风格。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8"/>
        <w:tblpPr w:leftFromText="180" w:rightFromText="180" w:vertAnchor="text" w:horzAnchor="page" w:tblpX="1843" w:tblpY="1960"/>
        <w:tblOverlap w:val="never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  <w:p>
            <w:p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  <w:p>
            <w:p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1、汇报上周任务完成情况</w:t>
            </w:r>
          </w:p>
          <w:p>
            <w:pPr>
              <w:numPr>
                <w:ilvl w:val="0"/>
                <w:numId w:val="0"/>
              </w:num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3、找寻有关界面原型的模板，讨论适合本组的模板</w:t>
            </w:r>
          </w:p>
          <w:p>
            <w:pPr>
              <w:numPr>
                <w:ilvl w:val="0"/>
                <w:numId w:val="0"/>
              </w:numPr>
              <w:ind w:left="1050" w:left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4、确定界面原型的总体风格方向，包括颜色，形状组合等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         5、组长分配任务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ind w:left="420" w:leftChars="0" w:firstLine="630" w:firstLineChars="30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上周任务完成情况：都完成较好。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      上次访谈未能确定风格，进度延后，需要在本周尽快完成界面原型的风格绘制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numPr>
                <w:ilvl w:val="0"/>
                <w:numId w:val="0"/>
              </w:numPr>
              <w:ind w:left="1155" w:leftChars="0"/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手机端界面原型（童欣，刘震）</w:t>
            </w:r>
          </w:p>
          <w:p>
            <w:pPr>
              <w:numPr>
                <w:ilvl w:val="0"/>
                <w:numId w:val="1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网页界面原型（陈婧唯，吴自强）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 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  <w:p>
            <w:pPr>
              <w:rPr>
                <w:rFonts w:ascii="微软雅黑" w:hAnsi="微软雅黑" w:eastAsia="微软雅黑" w:cs="微软雅黑"/>
              </w:rPr>
            </w:pPr>
          </w:p>
          <w:p>
            <w:pPr>
              <w:tabs>
                <w:tab w:val="left" w:pos="1332"/>
              </w:tabs>
              <w:jc w:val="left"/>
              <w:rPr>
                <w:rFonts w:hint="eastAsia" w:eastAsia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ab/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FD991"/>
    <w:multiLevelType w:val="singleLevel"/>
    <w:tmpl w:val="331FD991"/>
    <w:lvl w:ilvl="0" w:tentative="0">
      <w:start w:val="1"/>
      <w:numFmt w:val="decimal"/>
      <w:suff w:val="nothing"/>
      <w:lvlText w:val="%1、"/>
      <w:lvlJc w:val="left"/>
      <w:pPr>
        <w:ind w:left="115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2C5EE1"/>
    <w:rsid w:val="00622B0F"/>
    <w:rsid w:val="00F92098"/>
    <w:rsid w:val="03BE1050"/>
    <w:rsid w:val="06AA2E58"/>
    <w:rsid w:val="08B52E64"/>
    <w:rsid w:val="0DF703C0"/>
    <w:rsid w:val="117F2A4E"/>
    <w:rsid w:val="128C481A"/>
    <w:rsid w:val="19B15618"/>
    <w:rsid w:val="1ED70EF0"/>
    <w:rsid w:val="1F361E4B"/>
    <w:rsid w:val="1FE26790"/>
    <w:rsid w:val="2C1B3595"/>
    <w:rsid w:val="31515433"/>
    <w:rsid w:val="34E746F6"/>
    <w:rsid w:val="3D7E6152"/>
    <w:rsid w:val="47612B34"/>
    <w:rsid w:val="5B2C767E"/>
    <w:rsid w:val="5B5D7092"/>
    <w:rsid w:val="6A941605"/>
    <w:rsid w:val="6DE52CFB"/>
    <w:rsid w:val="761603EB"/>
    <w:rsid w:val="782C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9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正文文本 Char"/>
    <w:basedOn w:val="6"/>
    <w:link w:val="3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10">
    <w:name w:val="页眉 Char"/>
    <w:basedOn w:val="6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Pages>1</Pages>
  <Words>105</Words>
  <Characters>105</Characters>
  <Lines>1</Lines>
  <Paragraphs>1</Paragraphs>
  <TotalTime>48</TotalTime>
  <ScaleCrop>false</ScaleCrop>
  <LinksUpToDate>false</LinksUpToDate>
  <CharactersWithSpaces>105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2018-09-29T12:42:00Z</dcterms:created>
  <dc:creator>Administrator</dc:creator>
  <cp:lastModifiedBy>＠_＠</cp:lastModifiedBy>
  <dcterms:modified xsi:type="dcterms:W3CDTF">2018-12-21T00:31:48Z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