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十三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2018年12月27日周四晚4:10---4:30</w:t>
            </w:r>
            <w:bookmarkStart w:id="0" w:name="_GoBack"/>
            <w:bookmarkEnd w:id="0"/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图书馆讨论区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组员：陈婧唯，吴自强，刘震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根据访谈时确认的风格，进行网页界面原型的绘制。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根据访谈时确认的风格，进行网页界面原型的绘制。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汇报上周任务完成情况</w:t>
            </w: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讨论需要的页面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3、讨论任务分配，发挥各自长处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上周任务完成情况：都完成较好。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 本周需要把网页的界面原型绘制完，并找各个用户代表确认功能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SRS文档（童欣）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界面原型总设计（陈婧唯）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界面原型动画和链接的实现（吴自强）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学生，老师，管理员的个人中心绘制（陈雅菁）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UML基础4：综合应用及问题解答（刘震）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D685C"/>
    <w:multiLevelType w:val="singleLevel"/>
    <w:tmpl w:val="90AD68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74C262A"/>
    <w:rsid w:val="3D7E6152"/>
    <w:rsid w:val="3F0B0B0D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＠_＠</cp:lastModifiedBy>
  <dcterms:modified xsi:type="dcterms:W3CDTF">2019-01-04T06:26:10Z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